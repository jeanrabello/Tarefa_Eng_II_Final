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BD064" w14:textId="77777777" w:rsidR="006A741A" w:rsidRDefault="00C74E03">
      <w:pPr>
        <w:pStyle w:val="Ttulo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700AEF">
        <w:t xml:space="preserve">&lt;Nome do </w:t>
      </w:r>
      <w:proofErr w:type="spellStart"/>
      <w:r w:rsidR="00700AEF">
        <w:t>Projeto</w:t>
      </w:r>
      <w:proofErr w:type="spellEnd"/>
      <w:r w:rsidR="00700AEF">
        <w:t>&gt;</w:t>
      </w:r>
      <w:r>
        <w:fldChar w:fldCharType="end"/>
      </w:r>
    </w:p>
    <w:p w14:paraId="58D64FEA" w14:textId="5D2D6BAC" w:rsidR="006A741A" w:rsidRDefault="00700AEF">
      <w:pPr>
        <w:pStyle w:val="Ttulo"/>
        <w:jc w:val="right"/>
      </w:pPr>
      <w:proofErr w:type="spellStart"/>
      <w:r>
        <w:t>Especificação</w:t>
      </w:r>
      <w:proofErr w:type="spellEnd"/>
      <w:r>
        <w:t xml:space="preserve"> de Caso de </w:t>
      </w:r>
      <w:proofErr w:type="spellStart"/>
      <w:r>
        <w:t>Uso</w:t>
      </w:r>
      <w:proofErr w:type="spellEnd"/>
      <w:r>
        <w:t xml:space="preserve">: </w:t>
      </w:r>
      <w:proofErr w:type="spellStart"/>
      <w:r>
        <w:t>Gerar</w:t>
      </w:r>
      <w:proofErr w:type="spellEnd"/>
      <w:r>
        <w:t xml:space="preserve"> </w:t>
      </w:r>
      <w:proofErr w:type="spellStart"/>
      <w:r>
        <w:t>Relatório</w:t>
      </w:r>
      <w:proofErr w:type="spellEnd"/>
    </w:p>
    <w:p w14:paraId="30C497B4" w14:textId="77777777" w:rsidR="006A741A" w:rsidRDefault="006A741A">
      <w:pPr>
        <w:pStyle w:val="Ttulo"/>
        <w:jc w:val="right"/>
      </w:pPr>
    </w:p>
    <w:p w14:paraId="00FCAA1D" w14:textId="5FD48099" w:rsidR="006A741A" w:rsidRDefault="00C74E03">
      <w:pPr>
        <w:pStyle w:val="Ttulo"/>
        <w:jc w:val="right"/>
        <w:rPr>
          <w:sz w:val="28"/>
          <w:szCs w:val="28"/>
        </w:rPr>
      </w:pPr>
      <w:r>
        <w:rPr>
          <w:sz w:val="28"/>
          <w:szCs w:val="28"/>
          <w:lang w:val="pt-BR"/>
        </w:rPr>
        <w:t>Versão 1.0</w:t>
      </w:r>
    </w:p>
    <w:p w14:paraId="7816C637" w14:textId="77777777" w:rsidR="006A741A" w:rsidRDefault="006A741A"/>
    <w:p w14:paraId="1AC4B0A8" w14:textId="77777777" w:rsidR="006A741A" w:rsidRDefault="006A741A">
      <w:pPr>
        <w:rPr>
          <w:lang w:val="fr-FR"/>
        </w:rPr>
      </w:pPr>
    </w:p>
    <w:p w14:paraId="06B9E916" w14:textId="77777777" w:rsidR="006A741A" w:rsidRDefault="006A741A">
      <w:pPr>
        <w:pStyle w:val="Corpodetexto"/>
        <w:rPr>
          <w:lang w:val="fr-FR"/>
        </w:rPr>
      </w:pPr>
    </w:p>
    <w:p w14:paraId="252FB27B" w14:textId="77777777" w:rsidR="006A741A" w:rsidRDefault="006A741A">
      <w:pPr>
        <w:pStyle w:val="Corpodetexto"/>
        <w:rPr>
          <w:lang w:val="fr-FR"/>
        </w:rPr>
      </w:pPr>
    </w:p>
    <w:p w14:paraId="31DEE915" w14:textId="77777777" w:rsidR="006A741A" w:rsidRDefault="006A741A">
      <w:pPr>
        <w:rPr>
          <w:lang w:val="fr-FR"/>
        </w:rPr>
        <w:sectPr w:rsidR="006A741A">
          <w:headerReference w:type="default" r:id="rId7"/>
          <w:endnotePr>
            <w:numFmt w:val="decimal"/>
          </w:endnotePr>
          <w:pgSz w:w="12240" w:h="15840"/>
          <w:pgMar w:top="1417" w:right="1440" w:bottom="1417" w:left="1440" w:header="720" w:footer="720" w:gutter="0"/>
          <w:cols w:space="720"/>
          <w:vAlign w:val="center"/>
        </w:sectPr>
      </w:pPr>
    </w:p>
    <w:p w14:paraId="4FA0A0A5" w14:textId="77777777" w:rsidR="006A741A" w:rsidRDefault="00C74E03">
      <w:pPr>
        <w:pStyle w:val="Ttulo"/>
        <w:rPr>
          <w:lang w:val="fr-FR"/>
        </w:rPr>
      </w:pPr>
      <w:r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6A741A" w14:paraId="630D03DE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3FC7DC" w14:textId="77777777" w:rsidR="006A741A" w:rsidRDefault="00C74E03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E32EAC" w14:textId="77777777" w:rsidR="006A741A" w:rsidRDefault="00C74E03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82379A" w14:textId="77777777" w:rsidR="006A741A" w:rsidRDefault="00C74E03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9BF4D8" w14:textId="77777777" w:rsidR="006A741A" w:rsidRDefault="00C74E03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6A741A" w14:paraId="284DA3FC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5A502A" w14:textId="39BF6268" w:rsidR="006A741A" w:rsidRDefault="00700AEF">
            <w:pPr>
              <w:pStyle w:val="Tabletext"/>
            </w:pPr>
            <w:r>
              <w:rPr>
                <w:lang w:val="pt-BR"/>
              </w:rPr>
              <w:t>07</w:t>
            </w:r>
            <w:r w:rsidR="00C74E03">
              <w:rPr>
                <w:lang w:val="pt-BR"/>
              </w:rPr>
              <w:t>/</w:t>
            </w:r>
            <w:r>
              <w:rPr>
                <w:lang w:val="pt-BR"/>
              </w:rPr>
              <w:t>06</w:t>
            </w:r>
            <w:r w:rsidR="00C74E03">
              <w:rPr>
                <w:lang w:val="pt-BR"/>
              </w:rPr>
              <w:t>/</w:t>
            </w:r>
            <w:r>
              <w:rPr>
                <w:lang w:val="pt-BR"/>
              </w:rPr>
              <w:t>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C2200A" w14:textId="01BDF686" w:rsidR="006A741A" w:rsidRDefault="00700AEF">
            <w:pPr>
              <w:pStyle w:val="Tabletext"/>
              <w:rPr>
                <w:lang w:val="fr-F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541618" w14:textId="2E8D3C3D" w:rsidR="006A741A" w:rsidRDefault="00700AEF">
            <w:pPr>
              <w:pStyle w:val="Tabletext"/>
              <w:rPr>
                <w:lang w:val="fr-FR"/>
              </w:rPr>
            </w:pPr>
            <w:r>
              <w:rPr>
                <w:lang w:val="pt-BR"/>
              </w:rPr>
              <w:t>Inserção da especificação do caso de uso Gerar Relatório.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E0774C" w14:textId="7F3306FA" w:rsidR="006A741A" w:rsidRDefault="00700AEF">
            <w:pPr>
              <w:pStyle w:val="Tabletext"/>
            </w:pPr>
            <w:r>
              <w:rPr>
                <w:lang w:val="pt-BR"/>
              </w:rPr>
              <w:t>Jean Paes Rabello</w:t>
            </w:r>
          </w:p>
        </w:tc>
      </w:tr>
      <w:tr w:rsidR="006A741A" w14:paraId="72C8C41C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98BA50" w14:textId="77777777" w:rsidR="006A741A" w:rsidRDefault="006A741A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3058A5" w14:textId="77777777" w:rsidR="006A741A" w:rsidRDefault="006A741A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C573A7" w14:textId="77777777" w:rsidR="006A741A" w:rsidRDefault="006A741A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F2B2F8" w14:textId="77777777" w:rsidR="006A741A" w:rsidRDefault="006A741A">
            <w:pPr>
              <w:pStyle w:val="Tabletext"/>
            </w:pPr>
          </w:p>
        </w:tc>
      </w:tr>
      <w:tr w:rsidR="006A741A" w14:paraId="25287BFB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185538" w14:textId="77777777" w:rsidR="006A741A" w:rsidRDefault="006A741A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8A0051" w14:textId="77777777" w:rsidR="006A741A" w:rsidRDefault="006A741A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3AD507" w14:textId="77777777" w:rsidR="006A741A" w:rsidRDefault="006A741A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0B50D3" w14:textId="77777777" w:rsidR="006A741A" w:rsidRDefault="006A741A">
            <w:pPr>
              <w:pStyle w:val="Tabletext"/>
            </w:pPr>
          </w:p>
        </w:tc>
      </w:tr>
      <w:tr w:rsidR="006A741A" w14:paraId="110D3448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29110C" w14:textId="77777777" w:rsidR="006A741A" w:rsidRDefault="006A741A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7FAA10" w14:textId="77777777" w:rsidR="006A741A" w:rsidRDefault="006A741A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AC0432" w14:textId="77777777" w:rsidR="006A741A" w:rsidRDefault="006A741A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29F0F2" w14:textId="77777777" w:rsidR="006A741A" w:rsidRDefault="006A741A">
            <w:pPr>
              <w:pStyle w:val="Tabletext"/>
            </w:pPr>
          </w:p>
        </w:tc>
      </w:tr>
    </w:tbl>
    <w:p w14:paraId="429B62C2" w14:textId="77777777" w:rsidR="006A741A" w:rsidRDefault="006A741A"/>
    <w:p w14:paraId="5E287395" w14:textId="77777777" w:rsidR="006A741A" w:rsidRDefault="00C74E03">
      <w:pPr>
        <w:pStyle w:val="Ttulo"/>
      </w:pPr>
      <w:r>
        <w:br w:type="page"/>
      </w:r>
      <w:r>
        <w:rPr>
          <w:lang w:val="pt-BR"/>
        </w:rPr>
        <w:lastRenderedPageBreak/>
        <w:t>Índice Analítico</w:t>
      </w:r>
    </w:p>
    <w:p w14:paraId="7F6AD549" w14:textId="23191BB2" w:rsidR="00333536" w:rsidRPr="00924FD2" w:rsidRDefault="00C74E03">
      <w:pPr>
        <w:pStyle w:val="Sumrio1"/>
        <w:tabs>
          <w:tab w:val="left" w:pos="432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333536">
        <w:rPr>
          <w:noProof/>
        </w:rPr>
        <w:t>1.</w:t>
      </w:r>
      <w:r w:rsidR="00333536" w:rsidRPr="00924FD2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="00333536" w:rsidRPr="00F621CA">
        <w:rPr>
          <w:noProof/>
          <w:lang w:val="pt-BR"/>
        </w:rPr>
        <w:t>Gerar Relatório</w:t>
      </w:r>
      <w:r w:rsidR="00333536">
        <w:rPr>
          <w:noProof/>
        </w:rPr>
        <w:tab/>
      </w:r>
      <w:r w:rsidR="00333536">
        <w:rPr>
          <w:noProof/>
        </w:rPr>
        <w:fldChar w:fldCharType="begin"/>
      </w:r>
      <w:r w:rsidR="00333536">
        <w:rPr>
          <w:noProof/>
        </w:rPr>
        <w:instrText xml:space="preserve"> PAGEREF _Toc74075314 \h </w:instrText>
      </w:r>
      <w:r w:rsidR="00333536">
        <w:rPr>
          <w:noProof/>
        </w:rPr>
      </w:r>
      <w:r w:rsidR="00333536">
        <w:rPr>
          <w:noProof/>
        </w:rPr>
        <w:fldChar w:fldCharType="separate"/>
      </w:r>
      <w:r w:rsidR="00333536">
        <w:rPr>
          <w:noProof/>
        </w:rPr>
        <w:t>4</w:t>
      </w:r>
      <w:r w:rsidR="00333536">
        <w:rPr>
          <w:noProof/>
        </w:rPr>
        <w:fldChar w:fldCharType="end"/>
      </w:r>
    </w:p>
    <w:p w14:paraId="40853B8B" w14:textId="1E21504E" w:rsidR="00333536" w:rsidRPr="00924FD2" w:rsidRDefault="00333536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1.1</w:t>
      </w:r>
      <w:r w:rsidRPr="00924FD2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F621CA">
        <w:rPr>
          <w:noProof/>
          <w:lang w:val="pt-BR"/>
        </w:rPr>
        <w:t>Breve Descrição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_Toc74075315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24A1E3C" w14:textId="695B0302" w:rsidR="00333536" w:rsidRPr="00924FD2" w:rsidRDefault="00333536">
      <w:pPr>
        <w:pStyle w:val="Sumrio1"/>
        <w:tabs>
          <w:tab w:val="left" w:pos="432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F621CA">
        <w:rPr>
          <w:noProof/>
          <w:lang w:val="fr-FR"/>
        </w:rPr>
        <w:t>2.</w:t>
      </w:r>
      <w:r w:rsidRPr="00924FD2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F621CA">
        <w:rPr>
          <w:noProof/>
          <w:lang w:val="pt-BR"/>
        </w:rPr>
        <w:t>Fluxo de Eventos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_Toc74075316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076BC5E" w14:textId="3A22CA32" w:rsidR="00333536" w:rsidRPr="00924FD2" w:rsidRDefault="00333536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F621CA">
        <w:rPr>
          <w:noProof/>
          <w:lang w:val="fr-FR"/>
        </w:rPr>
        <w:t>2.1</w:t>
      </w:r>
      <w:r w:rsidRPr="00924FD2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F621CA">
        <w:rPr>
          <w:noProof/>
          <w:lang w:val="pt-BR"/>
        </w:rPr>
        <w:t>Fluxo Básico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_Toc74075317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6250A15" w14:textId="1A418EE0" w:rsidR="00333536" w:rsidRPr="00924FD2" w:rsidRDefault="00333536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F621CA">
        <w:rPr>
          <w:noProof/>
          <w:lang w:val="fr-FR"/>
        </w:rPr>
        <w:t>2.2</w:t>
      </w:r>
      <w:r w:rsidRPr="00924FD2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F621CA">
        <w:rPr>
          <w:noProof/>
          <w:lang w:val="pt-BR"/>
        </w:rPr>
        <w:t>Fluxos Alternativos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_Toc74075318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600C0B7" w14:textId="7F5E53FB" w:rsidR="00333536" w:rsidRPr="00924FD2" w:rsidRDefault="00333536">
      <w:pPr>
        <w:pStyle w:val="Sumrio3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F621CA">
        <w:rPr>
          <w:noProof/>
          <w:lang w:val="fr-FR"/>
        </w:rPr>
        <w:t>2.2.1</w:t>
      </w:r>
      <w:r w:rsidRPr="00924FD2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F621CA">
        <w:rPr>
          <w:noProof/>
          <w:lang w:val="pt-BR"/>
        </w:rPr>
        <w:t>FA0001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_Toc74075319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5EDFFCD" w14:textId="7996283D" w:rsidR="00333536" w:rsidRPr="00924FD2" w:rsidRDefault="00333536">
      <w:pPr>
        <w:pStyle w:val="Sumrio1"/>
        <w:tabs>
          <w:tab w:val="left" w:pos="432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F621CA">
        <w:rPr>
          <w:noProof/>
          <w:lang w:val="fr-FR"/>
        </w:rPr>
        <w:t>3.</w:t>
      </w:r>
      <w:r w:rsidRPr="00924FD2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F621CA">
        <w:rPr>
          <w:noProof/>
          <w:lang w:val="pt-BR"/>
        </w:rPr>
        <w:t>Requisitos Especiais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_Toc74075320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67B34B7" w14:textId="2E30B2EC" w:rsidR="00333536" w:rsidRPr="00924FD2" w:rsidRDefault="00333536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3.1</w:t>
      </w:r>
      <w:r w:rsidRPr="00924FD2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F621CA">
        <w:rPr>
          <w:noProof/>
          <w:lang w:val="pt-BR"/>
        </w:rPr>
        <w:t>Primeiro Requisito Especial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_Toc74075321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FA210C4" w14:textId="7762BC06" w:rsidR="00333536" w:rsidRPr="00924FD2" w:rsidRDefault="00333536">
      <w:pPr>
        <w:pStyle w:val="Sumrio1"/>
        <w:tabs>
          <w:tab w:val="left" w:pos="432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4.</w:t>
      </w:r>
      <w:r w:rsidRPr="00924FD2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F621CA">
        <w:rPr>
          <w:noProof/>
          <w:lang w:val="pt-BR"/>
        </w:rPr>
        <w:t>Precondições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_Toc74075322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76A298F" w14:textId="78523384" w:rsidR="00333536" w:rsidRPr="00924FD2" w:rsidRDefault="00333536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F621CA">
        <w:rPr>
          <w:noProof/>
          <w:lang w:val="pt-BR"/>
        </w:rPr>
        <w:t>4.1</w:t>
      </w:r>
      <w:r w:rsidRPr="00924FD2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F621CA">
        <w:rPr>
          <w:noProof/>
          <w:lang w:val="pt-BR"/>
        </w:rPr>
        <w:t>Precondição Um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_Toc74075323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2BB1263" w14:textId="6EC9448A" w:rsidR="006A741A" w:rsidRDefault="00C74E03">
      <w:pPr>
        <w:pStyle w:val="Ttulo"/>
      </w:pPr>
      <w:r>
        <w:fldChar w:fldCharType="end"/>
      </w:r>
      <w:r>
        <w:br w:type="page"/>
      </w:r>
      <w:bookmarkStart w:id="0" w:name="_Toc425054503"/>
      <w:bookmarkStart w:id="1" w:name="_Toc423410237"/>
      <w:proofErr w:type="spellStart"/>
      <w:r w:rsidR="00700AEF">
        <w:lastRenderedPageBreak/>
        <w:t>Especificação</w:t>
      </w:r>
      <w:proofErr w:type="spellEnd"/>
      <w:r w:rsidR="00700AEF">
        <w:t xml:space="preserve"> de Caso de </w:t>
      </w:r>
      <w:proofErr w:type="spellStart"/>
      <w:r w:rsidR="00700AEF">
        <w:t>Uso</w:t>
      </w:r>
      <w:proofErr w:type="spellEnd"/>
      <w:r w:rsidR="00700AEF">
        <w:t xml:space="preserve">: </w:t>
      </w:r>
      <w:proofErr w:type="spellStart"/>
      <w:r w:rsidR="00700AEF">
        <w:t>Gerar</w:t>
      </w:r>
      <w:proofErr w:type="spellEnd"/>
      <w:r w:rsidR="00700AEF">
        <w:t xml:space="preserve"> </w:t>
      </w:r>
      <w:proofErr w:type="spellStart"/>
      <w:r w:rsidR="00700AEF">
        <w:t>Relatório</w:t>
      </w:r>
      <w:proofErr w:type="spellEnd"/>
      <w:r>
        <w:t xml:space="preserve"> </w:t>
      </w:r>
      <w:bookmarkEnd w:id="0"/>
      <w:bookmarkEnd w:id="1"/>
    </w:p>
    <w:p w14:paraId="6CAB2CEF" w14:textId="6657BAC8" w:rsidR="006A741A" w:rsidRDefault="00700AEF">
      <w:pPr>
        <w:pStyle w:val="Ttulo1"/>
        <w:ind w:left="1080" w:hanging="360"/>
      </w:pPr>
      <w:bookmarkStart w:id="2" w:name="_Toc425054504"/>
      <w:bookmarkStart w:id="3" w:name="_Toc423410238"/>
      <w:bookmarkStart w:id="4" w:name="_Toc74075314"/>
      <w:r>
        <w:rPr>
          <w:lang w:val="pt-BR"/>
        </w:rPr>
        <w:t>Gerar Relatório</w:t>
      </w:r>
      <w:bookmarkEnd w:id="4"/>
    </w:p>
    <w:p w14:paraId="7DE7C1EF" w14:textId="77777777" w:rsidR="006A741A" w:rsidRDefault="00C74E03">
      <w:pPr>
        <w:pStyle w:val="Ttulo2"/>
      </w:pPr>
      <w:bookmarkStart w:id="5" w:name="_Toc74075315"/>
      <w:r>
        <w:rPr>
          <w:lang w:val="pt-BR"/>
        </w:rPr>
        <w:t>Breve Descrição</w:t>
      </w:r>
      <w:bookmarkEnd w:id="2"/>
      <w:bookmarkEnd w:id="3"/>
      <w:bookmarkEnd w:id="5"/>
    </w:p>
    <w:p w14:paraId="3F07EA6E" w14:textId="71591803" w:rsidR="006A741A" w:rsidRPr="00272FBF" w:rsidRDefault="00700AEF">
      <w:pPr>
        <w:pStyle w:val="InfoBlue"/>
        <w:rPr>
          <w:i w:val="0"/>
          <w:iCs w:val="0"/>
          <w:color w:val="000000"/>
        </w:rPr>
      </w:pPr>
      <w:r w:rsidRPr="00272FBF">
        <w:rPr>
          <w:i w:val="0"/>
          <w:iCs w:val="0"/>
          <w:color w:val="000000"/>
          <w:lang w:val="pt-BR"/>
        </w:rPr>
        <w:t>Funcionalidade que permite que um usuário com permissões de administrador consiga gerar um relatório sobre o total de vendas realizadas durante a semana.</w:t>
      </w:r>
    </w:p>
    <w:p w14:paraId="2DB95A80" w14:textId="77777777" w:rsidR="006A741A" w:rsidRDefault="00C74E03">
      <w:pPr>
        <w:pStyle w:val="Ttulo1"/>
        <w:widowControl/>
        <w:ind w:left="1080" w:hanging="360"/>
        <w:rPr>
          <w:lang w:val="fr-FR"/>
        </w:rPr>
      </w:pPr>
      <w:bookmarkStart w:id="6" w:name="_Toc425054505"/>
      <w:bookmarkStart w:id="7" w:name="_Toc423410239"/>
      <w:bookmarkStart w:id="8" w:name="_Toc74075316"/>
      <w:r>
        <w:rPr>
          <w:lang w:val="pt-BR"/>
        </w:rPr>
        <w:t>Fluxo de Eventos</w:t>
      </w:r>
      <w:bookmarkEnd w:id="6"/>
      <w:bookmarkEnd w:id="7"/>
      <w:bookmarkEnd w:id="8"/>
    </w:p>
    <w:p w14:paraId="3AD1A07D" w14:textId="77777777" w:rsidR="006A741A" w:rsidRDefault="00C74E03">
      <w:pPr>
        <w:pStyle w:val="Ttulo2"/>
        <w:widowControl/>
        <w:rPr>
          <w:lang w:val="fr-FR"/>
        </w:rPr>
      </w:pPr>
      <w:bookmarkStart w:id="9" w:name="_Toc425054506"/>
      <w:bookmarkStart w:id="10" w:name="_Toc423410240"/>
      <w:bookmarkStart w:id="11" w:name="_Toc74075317"/>
      <w:r>
        <w:rPr>
          <w:lang w:val="pt-BR"/>
        </w:rPr>
        <w:t>Fluxo Básico</w:t>
      </w:r>
      <w:bookmarkEnd w:id="9"/>
      <w:bookmarkEnd w:id="10"/>
      <w:bookmarkEnd w:id="11"/>
      <w:r>
        <w:rPr>
          <w:lang w:val="fr-FR"/>
        </w:rPr>
        <w:t xml:space="preserve"> </w:t>
      </w:r>
    </w:p>
    <w:p w14:paraId="5E9950A6" w14:textId="49330D2C" w:rsidR="00236F39" w:rsidRDefault="00236F39" w:rsidP="00236F39">
      <w:pPr>
        <w:pStyle w:val="Corpodetexto"/>
        <w:rPr>
          <w:lang w:val="pt-BR"/>
        </w:rPr>
      </w:pPr>
      <w:r>
        <w:rPr>
          <w:lang w:val="pt-BR"/>
        </w:rPr>
        <w:t>1 – O usuário inicia a sessão;</w:t>
      </w:r>
    </w:p>
    <w:p w14:paraId="2D6DE34C" w14:textId="5D02B3A2" w:rsidR="00236F39" w:rsidRDefault="00236F39" w:rsidP="00236F39">
      <w:pPr>
        <w:pStyle w:val="Corpodetexto"/>
        <w:numPr>
          <w:ilvl w:val="1"/>
          <w:numId w:val="23"/>
        </w:numPr>
        <w:rPr>
          <w:lang w:val="pt-BR"/>
        </w:rPr>
      </w:pPr>
      <w:r>
        <w:rPr>
          <w:lang w:val="pt-BR"/>
        </w:rPr>
        <w:t>– Caso o usuário não possua permissões de administrador, vá para F</w:t>
      </w:r>
      <w:r w:rsidR="00EE0D2F">
        <w:rPr>
          <w:lang w:val="pt-BR"/>
        </w:rPr>
        <w:t>A</w:t>
      </w:r>
      <w:r>
        <w:rPr>
          <w:lang w:val="pt-BR"/>
        </w:rPr>
        <w:t>0001.</w:t>
      </w:r>
    </w:p>
    <w:p w14:paraId="04E3B474" w14:textId="42134101" w:rsidR="00236F39" w:rsidRDefault="00236F39" w:rsidP="00236F39">
      <w:pPr>
        <w:pStyle w:val="Corpodetexto"/>
        <w:ind w:left="360" w:firstLine="360"/>
        <w:rPr>
          <w:lang w:val="pt-BR"/>
        </w:rPr>
      </w:pPr>
      <w:r>
        <w:rPr>
          <w:lang w:val="pt-BR"/>
        </w:rPr>
        <w:t>2 – O usuário clica sob o avatar dele para encontrar a opção Gerar Relatório;</w:t>
      </w:r>
    </w:p>
    <w:p w14:paraId="69766E8E" w14:textId="703B204A" w:rsidR="00236F39" w:rsidRDefault="00236F39" w:rsidP="00236F39">
      <w:pPr>
        <w:pStyle w:val="Corpodetexto"/>
        <w:ind w:left="360" w:firstLine="360"/>
        <w:rPr>
          <w:lang w:val="pt-BR"/>
        </w:rPr>
      </w:pPr>
      <w:r>
        <w:rPr>
          <w:lang w:val="pt-BR"/>
        </w:rPr>
        <w:t>3 – O usuário seleciona a opção Gerar Relatório.</w:t>
      </w:r>
    </w:p>
    <w:p w14:paraId="03F46F43" w14:textId="2A302D65" w:rsidR="00FD26AA" w:rsidRPr="00FD26AA" w:rsidRDefault="00236F39" w:rsidP="00EE0D2F">
      <w:pPr>
        <w:pStyle w:val="Corpodetexto"/>
        <w:ind w:left="360" w:firstLine="360"/>
        <w:rPr>
          <w:lang w:val="pt-BR"/>
        </w:rPr>
      </w:pPr>
      <w:r>
        <w:rPr>
          <w:lang w:val="pt-BR"/>
        </w:rPr>
        <w:t xml:space="preserve">4 – O sistema gera um número de vendas efetuadas na semana a imprime na tela. </w:t>
      </w:r>
    </w:p>
    <w:p w14:paraId="02B210B3" w14:textId="77777777" w:rsidR="006A741A" w:rsidRDefault="00C74E03">
      <w:pPr>
        <w:pStyle w:val="Ttulo2"/>
        <w:widowControl/>
        <w:rPr>
          <w:lang w:val="fr-FR"/>
        </w:rPr>
      </w:pPr>
      <w:bookmarkStart w:id="12" w:name="_Toc425054507"/>
      <w:bookmarkStart w:id="13" w:name="_Toc423410241"/>
      <w:bookmarkStart w:id="14" w:name="_Toc74075318"/>
      <w:r>
        <w:rPr>
          <w:lang w:val="pt-BR"/>
        </w:rPr>
        <w:t>Fluxos Alternativos</w:t>
      </w:r>
      <w:bookmarkEnd w:id="12"/>
      <w:bookmarkEnd w:id="13"/>
      <w:bookmarkEnd w:id="14"/>
    </w:p>
    <w:p w14:paraId="04375F59" w14:textId="05B2484A" w:rsidR="006A741A" w:rsidRDefault="00EE0D2F">
      <w:pPr>
        <w:pStyle w:val="Ttulo3"/>
        <w:widowControl/>
        <w:rPr>
          <w:lang w:val="fr-FR"/>
        </w:rPr>
      </w:pPr>
      <w:bookmarkStart w:id="15" w:name="_Toc74075319"/>
      <w:r>
        <w:rPr>
          <w:lang w:val="pt-BR"/>
        </w:rPr>
        <w:t>FA0001</w:t>
      </w:r>
      <w:bookmarkEnd w:id="15"/>
    </w:p>
    <w:p w14:paraId="58921830" w14:textId="1AB3CF1D" w:rsidR="00EE0D2F" w:rsidRDefault="00EE0D2F" w:rsidP="00EE0D2F">
      <w:pPr>
        <w:pStyle w:val="Corpodetexto"/>
        <w:rPr>
          <w:lang w:val="pt-BR"/>
        </w:rPr>
      </w:pPr>
      <w:r>
        <w:rPr>
          <w:lang w:val="pt-BR"/>
        </w:rPr>
        <w:t>1 – O usuário encerra a sessão;</w:t>
      </w:r>
    </w:p>
    <w:p w14:paraId="1F4F300A" w14:textId="169A5542" w:rsidR="00EE0D2F" w:rsidRDefault="00EE0D2F" w:rsidP="00EE0D2F">
      <w:pPr>
        <w:pStyle w:val="Corpodetexto"/>
        <w:rPr>
          <w:lang w:val="pt-BR"/>
        </w:rPr>
      </w:pPr>
      <w:r>
        <w:rPr>
          <w:lang w:val="pt-BR"/>
        </w:rPr>
        <w:t>2 – O usuário inicia a sessão com uma conta que possua permissões de administrador;</w:t>
      </w:r>
    </w:p>
    <w:p w14:paraId="3C7F0929" w14:textId="407AE9BC" w:rsidR="00EE0D2F" w:rsidRDefault="00EE0D2F" w:rsidP="00EE0D2F">
      <w:pPr>
        <w:pStyle w:val="Corpodetexto"/>
        <w:rPr>
          <w:lang w:val="pt-BR"/>
        </w:rPr>
      </w:pPr>
      <w:r>
        <w:rPr>
          <w:lang w:val="pt-BR"/>
        </w:rPr>
        <w:t>3 – O usuário clica sob o avatar dele para encontrar a opção Gerar Relatório;</w:t>
      </w:r>
    </w:p>
    <w:p w14:paraId="708F36D8" w14:textId="762ADE58" w:rsidR="00EE0D2F" w:rsidRDefault="00EE0D2F" w:rsidP="00EE0D2F">
      <w:pPr>
        <w:pStyle w:val="Corpodetexto"/>
        <w:ind w:left="360" w:firstLine="360"/>
        <w:rPr>
          <w:lang w:val="pt-BR"/>
        </w:rPr>
      </w:pPr>
      <w:r>
        <w:rPr>
          <w:lang w:val="pt-BR"/>
        </w:rPr>
        <w:t>4 – O usuário seleciona a opção Gerar Relatório.</w:t>
      </w:r>
    </w:p>
    <w:p w14:paraId="4DBB2C0D" w14:textId="5F810F68" w:rsidR="008B2E83" w:rsidRDefault="00EE0D2F" w:rsidP="0030671B">
      <w:pPr>
        <w:pStyle w:val="Corpodetexto"/>
        <w:ind w:left="360" w:firstLine="360"/>
        <w:rPr>
          <w:lang w:val="pt-BR"/>
        </w:rPr>
      </w:pPr>
      <w:r>
        <w:rPr>
          <w:lang w:val="pt-BR"/>
        </w:rPr>
        <w:t xml:space="preserve">5 – O sistema gera um número de vendas efetuadas na semana a imprime na tela. </w:t>
      </w:r>
      <w:bookmarkStart w:id="16" w:name="_Toc425054510"/>
      <w:bookmarkStart w:id="17" w:name="_Toc423410251"/>
    </w:p>
    <w:p w14:paraId="7538EAEF" w14:textId="77777777" w:rsidR="009651AA" w:rsidRDefault="009651AA" w:rsidP="0030671B">
      <w:pPr>
        <w:pStyle w:val="Corpodetexto"/>
        <w:ind w:left="360" w:firstLine="360"/>
        <w:rPr>
          <w:lang w:val="pt-BR"/>
        </w:rPr>
      </w:pPr>
    </w:p>
    <w:p w14:paraId="00F77452" w14:textId="77777777" w:rsidR="008B2E83" w:rsidRDefault="008B2E83" w:rsidP="008B2E83">
      <w:pPr>
        <w:pStyle w:val="Ttulo1"/>
        <w:ind w:left="1080" w:hanging="360"/>
        <w:rPr>
          <w:sz w:val="24"/>
          <w:szCs w:val="24"/>
          <w:lang w:val="fr-FR"/>
        </w:rPr>
      </w:pPr>
      <w:bookmarkStart w:id="18" w:name="_Toc18208182"/>
      <w:bookmarkStart w:id="19" w:name="_Toc74075320"/>
      <w:r>
        <w:rPr>
          <w:sz w:val="24"/>
          <w:szCs w:val="24"/>
          <w:lang w:val="pt-BR"/>
        </w:rPr>
        <w:t>Requisitos Especiais</w:t>
      </w:r>
      <w:bookmarkEnd w:id="18"/>
      <w:bookmarkEnd w:id="19"/>
    </w:p>
    <w:p w14:paraId="303610C8" w14:textId="77777777" w:rsidR="008B2E83" w:rsidRDefault="008B2E83" w:rsidP="008B2E83">
      <w:pPr>
        <w:pStyle w:val="Ttulo2"/>
        <w:widowControl/>
      </w:pPr>
      <w:bookmarkStart w:id="20" w:name="_Toc18208183"/>
      <w:bookmarkStart w:id="21" w:name="_Toc74075321"/>
      <w:r>
        <w:rPr>
          <w:lang w:val="pt-BR"/>
        </w:rPr>
        <w:t>Primeiro Requisito Especial</w:t>
      </w:r>
      <w:bookmarkEnd w:id="20"/>
      <w:bookmarkEnd w:id="21"/>
    </w:p>
    <w:p w14:paraId="3403D052" w14:textId="77777777" w:rsidR="00EE0D2F" w:rsidRPr="00EE0D2F" w:rsidRDefault="008B2E83" w:rsidP="008B2E83">
      <w:pPr>
        <w:ind w:left="720"/>
        <w:rPr>
          <w:lang w:val="pt-BR"/>
        </w:rPr>
      </w:pPr>
      <w:r>
        <w:rPr>
          <w:lang w:val="pt-BR"/>
        </w:rPr>
        <w:t>Gerar Relatório deve ser uma função encontrada no avatar do usuário administrador quando ele clica na foto.</w:t>
      </w:r>
      <w:bookmarkEnd w:id="16"/>
      <w:bookmarkEnd w:id="17"/>
    </w:p>
    <w:p w14:paraId="0D5E0B7C" w14:textId="77777777" w:rsidR="006A741A" w:rsidRDefault="006A741A"/>
    <w:p w14:paraId="3E48CFA7" w14:textId="4E5AFCE9" w:rsidR="006A741A" w:rsidRPr="00EE0D2F" w:rsidRDefault="00C74E03" w:rsidP="00EE0D2F">
      <w:pPr>
        <w:pStyle w:val="Ttulo1"/>
        <w:widowControl/>
        <w:ind w:left="1080" w:hanging="360"/>
        <w:rPr>
          <w:sz w:val="24"/>
          <w:szCs w:val="24"/>
        </w:rPr>
      </w:pPr>
      <w:bookmarkStart w:id="22" w:name="_Toc425054512"/>
      <w:bookmarkStart w:id="23" w:name="_Toc423410253"/>
      <w:bookmarkStart w:id="24" w:name="_Toc74075322"/>
      <w:r>
        <w:rPr>
          <w:sz w:val="24"/>
          <w:szCs w:val="24"/>
          <w:lang w:val="pt-BR"/>
        </w:rPr>
        <w:t>Precondições</w:t>
      </w:r>
      <w:bookmarkEnd w:id="22"/>
      <w:bookmarkEnd w:id="23"/>
      <w:bookmarkEnd w:id="24"/>
    </w:p>
    <w:p w14:paraId="0A531C81" w14:textId="57E7A831" w:rsidR="006A741A" w:rsidRDefault="00C74E03">
      <w:pPr>
        <w:pStyle w:val="Ttulo2"/>
        <w:widowControl/>
        <w:rPr>
          <w:lang w:val="pt-BR"/>
        </w:rPr>
      </w:pPr>
      <w:bookmarkStart w:id="25" w:name="_Toc425054513"/>
      <w:bookmarkStart w:id="26" w:name="_Toc423410254"/>
      <w:bookmarkStart w:id="27" w:name="_Toc74075323"/>
      <w:r>
        <w:rPr>
          <w:lang w:val="pt-BR"/>
        </w:rPr>
        <w:t>Precondição Um</w:t>
      </w:r>
      <w:bookmarkEnd w:id="25"/>
      <w:bookmarkEnd w:id="26"/>
      <w:bookmarkEnd w:id="27"/>
    </w:p>
    <w:p w14:paraId="1824B396" w14:textId="46E98FED" w:rsidR="00700AEF" w:rsidRPr="00776ED8" w:rsidRDefault="00776ED8" w:rsidP="00776ED8">
      <w:pPr>
        <w:ind w:left="720"/>
        <w:rPr>
          <w:lang w:val="pt-BR"/>
        </w:rPr>
      </w:pPr>
      <w:r>
        <w:rPr>
          <w:lang w:val="pt-BR"/>
        </w:rPr>
        <w:t>O usuário deve estar logado em uma conta com permissões de administrador.</w:t>
      </w:r>
    </w:p>
    <w:sectPr w:rsidR="00700AEF" w:rsidRPr="00776ED8">
      <w:headerReference w:type="default" r:id="rId8"/>
      <w:footerReference w:type="default" r:id="rId9"/>
      <w:endnotePr>
        <w:numFmt w:val="decimal"/>
      </w:endnotePr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6571DB" w14:textId="77777777" w:rsidR="00924FD2" w:rsidRDefault="00924FD2">
      <w:pPr>
        <w:spacing w:line="240" w:lineRule="auto"/>
      </w:pPr>
      <w:r>
        <w:separator/>
      </w:r>
    </w:p>
  </w:endnote>
  <w:endnote w:type="continuationSeparator" w:id="0">
    <w:p w14:paraId="74789A9D" w14:textId="77777777" w:rsidR="00924FD2" w:rsidRDefault="00924F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A741A" w14:paraId="6BAD776B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BFFEE0B" w14:textId="77777777" w:rsidR="006A741A" w:rsidRDefault="00C74E03">
          <w:pPr>
            <w:ind w:right="360"/>
            <w:rPr>
              <w:sz w:val="24"/>
              <w:szCs w:val="24"/>
            </w:rPr>
          </w:pPr>
          <w:proofErr w:type="spellStart"/>
          <w:r>
            <w:rPr>
              <w:lang w:val="pt-BR"/>
            </w:rPr>
            <w:t>Confidential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45C027F" w14:textId="6A47A6E4" w:rsidR="006A741A" w:rsidRDefault="00C74E03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</w:t>
          </w:r>
          <w:r>
            <w:fldChar w:fldCharType="end"/>
          </w:r>
          <w:r w:rsidR="00EE0D2F">
            <w:t>INFORMARKET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333536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8D8AE8F" w14:textId="77777777" w:rsidR="006A741A" w:rsidRDefault="00C74E03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PAGE </w:instrText>
          </w:r>
          <w:r>
            <w:rPr>
              <w:rStyle w:val="Nmerodepgina"/>
              <w:lang w:val="pt-BR"/>
            </w:rPr>
            <w:fldChar w:fldCharType="separate"/>
          </w:r>
          <w:r>
            <w:rPr>
              <w:rStyle w:val="Nmerodepgina"/>
              <w:noProof/>
              <w:lang w:val="pt-BR"/>
            </w:rPr>
            <w:t>5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14:paraId="78CB2B0B" w14:textId="77777777" w:rsidR="006A741A" w:rsidRDefault="006A741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43F62" w14:textId="77777777" w:rsidR="00924FD2" w:rsidRDefault="00924FD2">
      <w:pPr>
        <w:spacing w:line="240" w:lineRule="auto"/>
      </w:pPr>
      <w:r>
        <w:separator/>
      </w:r>
    </w:p>
  </w:footnote>
  <w:footnote w:type="continuationSeparator" w:id="0">
    <w:p w14:paraId="349F900D" w14:textId="77777777" w:rsidR="00924FD2" w:rsidRDefault="00924FD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404F9" w14:textId="77777777" w:rsidR="006A741A" w:rsidRDefault="006A741A">
    <w:pPr>
      <w:rPr>
        <w:sz w:val="24"/>
        <w:szCs w:val="24"/>
      </w:rPr>
    </w:pPr>
  </w:p>
  <w:p w14:paraId="47DFB2C0" w14:textId="77777777" w:rsidR="006A741A" w:rsidRDefault="006A741A">
    <w:pPr>
      <w:pBdr>
        <w:top w:val="single" w:sz="6" w:space="1" w:color="auto"/>
      </w:pBdr>
      <w:rPr>
        <w:sz w:val="24"/>
        <w:szCs w:val="24"/>
      </w:rPr>
    </w:pPr>
  </w:p>
  <w:p w14:paraId="6BD957F9" w14:textId="514D81F7" w:rsidR="006A741A" w:rsidRDefault="00700AEF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t>INFORMARKET</w:t>
    </w:r>
  </w:p>
  <w:p w14:paraId="0C10DEB3" w14:textId="77777777" w:rsidR="006A741A" w:rsidRDefault="006A741A">
    <w:pPr>
      <w:pBdr>
        <w:bottom w:val="single" w:sz="6" w:space="1" w:color="auto"/>
      </w:pBdr>
      <w:jc w:val="right"/>
      <w:rPr>
        <w:sz w:val="24"/>
        <w:szCs w:val="24"/>
      </w:rPr>
    </w:pPr>
  </w:p>
  <w:p w14:paraId="7E3C3A96" w14:textId="77777777" w:rsidR="006A741A" w:rsidRDefault="006A741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A741A" w14:paraId="08A7882C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4E37EC2" w14:textId="77777777" w:rsidR="006A741A" w:rsidRDefault="00C74E03">
          <w:pPr>
            <w:pStyle w:val="Cabealho"/>
            <w:tabs>
              <w:tab w:val="clear" w:pos="4320"/>
              <w:tab w:val="clear" w:pos="8640"/>
            </w:tabs>
          </w:pPr>
          <w:r>
            <w:fldChar w:fldCharType="begin"/>
          </w:r>
          <w:r>
            <w:instrText xml:space="preserve">SUBJECT  \* MERGEFORMAT </w:instrText>
          </w:r>
          <w:r>
            <w:fldChar w:fldCharType="separate"/>
          </w:r>
          <w:r w:rsidR="00700AEF">
            <w:t xml:space="preserve">&lt;Nome do </w:t>
          </w:r>
          <w:proofErr w:type="spellStart"/>
          <w:r w:rsidR="00700AEF">
            <w:t>Projeto</w:t>
          </w:r>
          <w:proofErr w:type="spellEnd"/>
          <w:r w:rsidR="00700AEF">
            <w:t>&gt;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68287FA" w14:textId="46F24AAC" w:rsidR="006A741A" w:rsidRDefault="00C74E03">
          <w:pPr>
            <w:tabs>
              <w:tab w:val="left" w:pos="1135"/>
            </w:tabs>
            <w:ind w:right="68"/>
          </w:pPr>
          <w:r>
            <w:t xml:space="preserve">  </w:t>
          </w:r>
          <w:r>
            <w:rPr>
              <w:lang w:val="pt-BR"/>
            </w:rPr>
            <w:t>Versão:</w:t>
          </w:r>
          <w:r>
            <w:t xml:space="preserve">           1.0</w:t>
          </w:r>
        </w:p>
      </w:tc>
    </w:tr>
    <w:tr w:rsidR="006A741A" w14:paraId="4EB1903C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E1FA753" w14:textId="1A3D354F" w:rsidR="006A741A" w:rsidRDefault="00700AEF">
          <w:proofErr w:type="spellStart"/>
          <w:r>
            <w:t>Especificação</w:t>
          </w:r>
          <w:proofErr w:type="spellEnd"/>
          <w:r>
            <w:t xml:space="preserve"> de Caso de </w:t>
          </w:r>
          <w:proofErr w:type="spellStart"/>
          <w:r>
            <w:t>Uso</w:t>
          </w:r>
          <w:proofErr w:type="spellEnd"/>
          <w:r>
            <w:t xml:space="preserve">: </w:t>
          </w:r>
          <w:proofErr w:type="spellStart"/>
          <w:r>
            <w:t>Gerar</w:t>
          </w:r>
          <w:proofErr w:type="spellEnd"/>
          <w:r>
            <w:t xml:space="preserve"> </w:t>
          </w:r>
          <w:proofErr w:type="spellStart"/>
          <w:r>
            <w:t>Relatório</w:t>
          </w:r>
          <w:proofErr w:type="spellEnd"/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F62DC7D" w14:textId="1DBA1F8A" w:rsidR="006A741A" w:rsidRDefault="00C74E03">
          <w:r>
            <w:t xml:space="preserve">  </w:t>
          </w:r>
          <w:r>
            <w:rPr>
              <w:lang w:val="pt-BR"/>
            </w:rPr>
            <w:t>Data:</w:t>
          </w:r>
          <w:r>
            <w:t xml:space="preserve">  </w:t>
          </w:r>
          <w:r w:rsidR="00700AEF">
            <w:rPr>
              <w:lang w:val="pt-BR"/>
            </w:rPr>
            <w:t>07/06/21</w:t>
          </w:r>
        </w:p>
      </w:tc>
    </w:tr>
    <w:tr w:rsidR="006A741A" w14:paraId="01620243" w14:textId="77777777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CF72C0F" w14:textId="33CDFBC9" w:rsidR="006A741A" w:rsidRDefault="00700AEF">
          <w:r>
            <w:rPr>
              <w:lang w:val="pt-BR"/>
            </w:rPr>
            <w:t>PROJF-DCU2</w:t>
          </w:r>
        </w:p>
      </w:tc>
    </w:tr>
  </w:tbl>
  <w:p w14:paraId="27FD6A68" w14:textId="77777777" w:rsidR="006A741A" w:rsidRDefault="006A741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7876F66"/>
    <w:multiLevelType w:val="multilevel"/>
    <w:tmpl w:val="D624D7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7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abstractNum w:abstractNumId="4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CF57209"/>
    <w:multiLevelType w:val="multilevel"/>
    <w:tmpl w:val="21669EE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546144BB"/>
    <w:multiLevelType w:val="multilevel"/>
    <w:tmpl w:val="D624D7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7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abstractNum w:abstractNumId="18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22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4"/>
  </w:num>
  <w:num w:numId="11">
    <w:abstractNumId w:val="12"/>
  </w:num>
  <w:num w:numId="12">
    <w:abstractNumId w:val="10"/>
  </w:num>
  <w:num w:numId="13">
    <w:abstractNumId w:val="20"/>
  </w:num>
  <w:num w:numId="14">
    <w:abstractNumId w:val="9"/>
  </w:num>
  <w:num w:numId="15">
    <w:abstractNumId w:val="5"/>
  </w:num>
  <w:num w:numId="16">
    <w:abstractNumId w:val="19"/>
  </w:num>
  <w:num w:numId="17">
    <w:abstractNumId w:val="14"/>
  </w:num>
  <w:num w:numId="18">
    <w:abstractNumId w:val="6"/>
  </w:num>
  <w:num w:numId="19">
    <w:abstractNumId w:val="13"/>
  </w:num>
  <w:num w:numId="20">
    <w:abstractNumId w:val="8"/>
  </w:num>
  <w:num w:numId="21">
    <w:abstractNumId w:val="18"/>
  </w:num>
  <w:num w:numId="22">
    <w:abstractNumId w:val="7"/>
  </w:num>
  <w:num w:numId="23">
    <w:abstractNumId w:val="17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numFmt w:val="decimal"/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00AEF"/>
    <w:rsid w:val="000A0090"/>
    <w:rsid w:val="002369AF"/>
    <w:rsid w:val="00236F39"/>
    <w:rsid w:val="00272FBF"/>
    <w:rsid w:val="0030671B"/>
    <w:rsid w:val="00333536"/>
    <w:rsid w:val="006A741A"/>
    <w:rsid w:val="00700AEF"/>
    <w:rsid w:val="00760FD9"/>
    <w:rsid w:val="00776ED8"/>
    <w:rsid w:val="008B2E83"/>
    <w:rsid w:val="009054A5"/>
    <w:rsid w:val="00924FD2"/>
    <w:rsid w:val="009651AA"/>
    <w:rsid w:val="00C74E03"/>
    <w:rsid w:val="00EE0D2F"/>
    <w:rsid w:val="00FD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644440F"/>
  <w15:chartTrackingRefBased/>
  <w15:docId w15:val="{BCC679DC-DC67-4989-957C-807C55296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3&#186;%20semestre\Engenharia%20de%20software%20II\Trabalhos\Tarefa%20Final\Templates%20para%20documenta&#231;&#227;o\modelo-documentacao_casos_us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modelo-documentacao_casos_uso.dot</Template>
  <TotalTime>163</TotalTime>
  <Pages>4</Pages>
  <Words>312</Words>
  <Characters>1687</Characters>
  <Application>Microsoft Office Word</Application>
  <DocSecurity>0</DocSecurity>
  <Lines>14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de Caso de Uso: &lt;Nome do Caso de Uso&gt;</vt:lpstr>
      <vt:lpstr>Especificação de Caso de Uso: &lt;Nome do Caso de Uso&gt;</vt:lpstr>
    </vt:vector>
  </TitlesOfParts>
  <Company>&lt;Nome da Empresa&gt;</Company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&lt;Nome do Caso de Uso&gt;</dc:title>
  <dc:subject>&lt;Nome do Projeto&gt;</dc:subject>
  <dc:creator>Jean Rabello</dc:creator>
  <cp:keywords/>
  <dc:description/>
  <cp:lastModifiedBy>Jean Rabello</cp:lastModifiedBy>
  <cp:revision>7</cp:revision>
  <dcterms:created xsi:type="dcterms:W3CDTF">2021-06-08T00:33:00Z</dcterms:created>
  <dcterms:modified xsi:type="dcterms:W3CDTF">2021-06-08T23:08:00Z</dcterms:modified>
</cp:coreProperties>
</file>