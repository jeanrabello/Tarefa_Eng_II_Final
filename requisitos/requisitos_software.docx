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CD17" w14:textId="3B4FA4B6" w:rsidR="0033540D" w:rsidRDefault="00CA7E65">
      <w:pPr>
        <w:pStyle w:val="Ttulo"/>
        <w:jc w:val="right"/>
      </w:pPr>
      <w:r w:rsidRPr="00CA7E65">
        <w:t>IM-SITE</w:t>
      </w:r>
    </w:p>
    <w:p w14:paraId="5440D4DB" w14:textId="77777777" w:rsidR="0033540D" w:rsidRDefault="00D520F3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>
        <w:t>Especificação</w:t>
      </w:r>
      <w:proofErr w:type="spellEnd"/>
      <w:r>
        <w:t xml:space="preserve"> dos </w:t>
      </w:r>
      <w:proofErr w:type="spellStart"/>
      <w:r>
        <w:t>Requisitos</w:t>
      </w:r>
      <w:proofErr w:type="spellEnd"/>
      <w:r>
        <w:t xml:space="preserve"> de Software</w:t>
      </w:r>
      <w:r>
        <w:fldChar w:fldCharType="end"/>
      </w:r>
    </w:p>
    <w:p w14:paraId="5632A5CE" w14:textId="77777777" w:rsidR="0033540D" w:rsidRDefault="00D520F3">
      <w:pPr>
        <w:pStyle w:val="Ttulo"/>
        <w:jc w:val="right"/>
        <w:rPr>
          <w:lang w:val="fr-FR"/>
        </w:rPr>
      </w:pPr>
      <w:r>
        <w:rPr>
          <w:lang w:val="pt-BR"/>
        </w:rPr>
        <w:t>Para &lt;Subsistema ou Recurso&gt;</w:t>
      </w:r>
    </w:p>
    <w:p w14:paraId="700FBE47" w14:textId="77777777" w:rsidR="0033540D" w:rsidRDefault="0033540D">
      <w:pPr>
        <w:rPr>
          <w:lang w:val="fr-FR"/>
        </w:rPr>
      </w:pPr>
    </w:p>
    <w:p w14:paraId="27039FF5" w14:textId="77777777" w:rsidR="0033540D" w:rsidRDefault="0033540D">
      <w:pPr>
        <w:rPr>
          <w:lang w:val="fr-FR"/>
        </w:rPr>
      </w:pPr>
    </w:p>
    <w:p w14:paraId="511C3EB6" w14:textId="77777777" w:rsidR="0033540D" w:rsidRDefault="00D520F3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439EBB9C" w14:textId="77777777" w:rsidR="0033540D" w:rsidRDefault="0033540D">
      <w:pPr>
        <w:pStyle w:val="Ttulo"/>
        <w:rPr>
          <w:sz w:val="28"/>
          <w:szCs w:val="28"/>
        </w:rPr>
      </w:pPr>
    </w:p>
    <w:p w14:paraId="3B90344D" w14:textId="77777777" w:rsidR="0033540D" w:rsidRDefault="0033540D">
      <w:pPr>
        <w:jc w:val="right"/>
      </w:pPr>
    </w:p>
    <w:p w14:paraId="263345A4" w14:textId="77777777" w:rsidR="0033540D" w:rsidRDefault="00D520F3" w:rsidP="00D520F3">
      <w:pPr>
        <w:pStyle w:val="InfoBlue"/>
      </w:pPr>
      <w:r>
        <w:t xml:space="preserve">[Observação: O </w:t>
      </w:r>
      <w:proofErr w:type="spellStart"/>
      <w:r>
        <w:t>template</w:t>
      </w:r>
      <w:proofErr w:type="spellEnd"/>
      <w:r>
        <w:t xml:space="preserve"> a seguir é fornecido para uso com o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 O texto em azul exibido entre colchetes e em itálico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>) foi incluído para orientar o autor e deve ser excluído antes da publicação do documento. Qualquer parágrafo inserido após esse estilo será definido automaticamente como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Text</w:t>
      </w:r>
      <w:proofErr w:type="spellEnd"/>
      <w:r>
        <w:t>).]</w:t>
      </w:r>
    </w:p>
    <w:p w14:paraId="18036BFD" w14:textId="77777777" w:rsidR="0033540D" w:rsidRDefault="00D520F3" w:rsidP="00D520F3">
      <w:pPr>
        <w:pStyle w:val="InfoBlue"/>
        <w:rPr>
          <w:lang w:val="fr-FR"/>
        </w:rPr>
      </w:pPr>
      <w:r>
        <w:t>[Para personalizar campos automáticos no Microsoft Word (que exibem um plano de fundo cinza quando selecionados), selecione File&gt;</w:t>
      </w:r>
      <w:proofErr w:type="spellStart"/>
      <w:r>
        <w:t>Properties</w:t>
      </w:r>
      <w:proofErr w:type="spellEnd"/>
      <w:r>
        <w:t xml:space="preserve"> e substitua o conteúdo dos campos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e </w:t>
      </w:r>
      <w:proofErr w:type="spellStart"/>
      <w:r>
        <w:t>Company</w:t>
      </w:r>
      <w:proofErr w:type="spellEnd"/>
      <w:r>
        <w:t xml:space="preserve"> pelas informações adequadas a esse documento. Depois de fechar a caixa de diálogo, para atualizar os campos automáticos no documento inteiro, selecione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(ou </w:t>
      </w:r>
      <w:proofErr w:type="spellStart"/>
      <w:r>
        <w:t>Ctrl-A</w:t>
      </w:r>
      <w:proofErr w:type="spellEnd"/>
      <w:r>
        <w:t>) e pressione F9 ou simplesmente clique no campo e pressione F9.  Isso deve ser feito separadamente para Cabeçalhos e Rodapés.</w:t>
      </w:r>
      <w:r>
        <w:rPr>
          <w:lang w:val="fr-FR"/>
        </w:rPr>
        <w:t xml:space="preserve">  </w:t>
      </w:r>
      <w:r>
        <w:t>Alt-F9 alterna entre a exibição de nomes de campos e a do conteúdo de campos.</w:t>
      </w:r>
      <w:r>
        <w:rPr>
          <w:lang w:val="fr-FR"/>
        </w:rPr>
        <w:t xml:space="preserve">  </w:t>
      </w:r>
      <w: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5652805B" w14:textId="77777777" w:rsidR="0033540D" w:rsidRDefault="0033540D">
      <w:pPr>
        <w:pStyle w:val="Corpodetexto"/>
        <w:rPr>
          <w:lang w:val="fr-FR"/>
        </w:rPr>
      </w:pPr>
    </w:p>
    <w:p w14:paraId="36130CC9" w14:textId="77777777" w:rsidR="0033540D" w:rsidRDefault="0033540D">
      <w:pPr>
        <w:pStyle w:val="Corpodetexto"/>
        <w:rPr>
          <w:lang w:val="fr-FR"/>
        </w:rPr>
        <w:sectPr w:rsidR="0033540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3DE39D0" w14:textId="77777777" w:rsidR="0033540D" w:rsidRDefault="00D520F3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3540D" w14:paraId="79D5BB7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C9C48" w14:textId="77777777" w:rsidR="0033540D" w:rsidRDefault="00D520F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44715" w14:textId="77777777" w:rsidR="0033540D" w:rsidRDefault="00D520F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7AAB4" w14:textId="77777777" w:rsidR="0033540D" w:rsidRDefault="00D520F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661A" w14:textId="77777777" w:rsidR="0033540D" w:rsidRDefault="00D520F3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3540D" w14:paraId="6C9869D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519F9" w14:textId="6979D0B3" w:rsidR="0033540D" w:rsidRDefault="00D520F3">
            <w:pPr>
              <w:pStyle w:val="Tabletext"/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22E36" w14:textId="5C7D829E" w:rsidR="0033540D" w:rsidRDefault="00D520F3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3B5C4" w14:textId="524B67DF" w:rsidR="0033540D" w:rsidRDefault="00D520F3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Inserção da especificação de requisitos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10C7A" w14:textId="574F3891" w:rsidR="0033540D" w:rsidRDefault="00D520F3">
            <w:pPr>
              <w:pStyle w:val="Tabletext"/>
            </w:pPr>
            <w:r>
              <w:rPr>
                <w:lang w:val="pt-BR"/>
              </w:rPr>
              <w:t>Caio Henrique Paulino</w:t>
            </w:r>
          </w:p>
        </w:tc>
      </w:tr>
      <w:tr w:rsidR="0033540D" w14:paraId="6B18598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1BF9D" w14:textId="77777777" w:rsidR="0033540D" w:rsidRDefault="0033540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C7C5" w14:textId="0FB3323D" w:rsidR="0033540D" w:rsidRDefault="0033540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B353" w14:textId="77777777" w:rsidR="0033540D" w:rsidRDefault="0033540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83A10" w14:textId="77777777" w:rsidR="0033540D" w:rsidRDefault="0033540D">
            <w:pPr>
              <w:pStyle w:val="Tabletext"/>
            </w:pPr>
          </w:p>
        </w:tc>
      </w:tr>
      <w:tr w:rsidR="0033540D" w14:paraId="70C4887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F2EC4" w14:textId="77777777" w:rsidR="0033540D" w:rsidRDefault="0033540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1DAF6" w14:textId="77777777" w:rsidR="0033540D" w:rsidRDefault="0033540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9ED54" w14:textId="77777777" w:rsidR="0033540D" w:rsidRDefault="0033540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280D1" w14:textId="77777777" w:rsidR="0033540D" w:rsidRDefault="0033540D">
            <w:pPr>
              <w:pStyle w:val="Tabletext"/>
            </w:pPr>
          </w:p>
        </w:tc>
      </w:tr>
      <w:tr w:rsidR="0033540D" w14:paraId="03F220B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46CCA" w14:textId="77777777" w:rsidR="0033540D" w:rsidRDefault="0033540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E4B57" w14:textId="77777777" w:rsidR="0033540D" w:rsidRDefault="0033540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D06CB" w14:textId="77777777" w:rsidR="0033540D" w:rsidRDefault="0033540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A90CF" w14:textId="77777777" w:rsidR="0033540D" w:rsidRDefault="0033540D">
            <w:pPr>
              <w:pStyle w:val="Tabletext"/>
            </w:pPr>
          </w:p>
        </w:tc>
      </w:tr>
    </w:tbl>
    <w:p w14:paraId="7ADE5D01" w14:textId="77777777" w:rsidR="0033540D" w:rsidRDefault="0033540D"/>
    <w:p w14:paraId="3FA2DC9C" w14:textId="77777777" w:rsidR="0033540D" w:rsidRDefault="00D520F3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641E77A6" w14:textId="3D180B7F" w:rsidR="00A02988" w:rsidRDefault="00D520F3" w:rsidP="00A02988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02988">
        <w:rPr>
          <w:noProof/>
        </w:rPr>
        <w:t>1.</w:t>
      </w:r>
      <w:r w:rsidR="00A02988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A02988" w:rsidRPr="006904DB">
        <w:rPr>
          <w:noProof/>
          <w:lang w:val="pt-BR"/>
        </w:rPr>
        <w:t>Introdução</w:t>
      </w:r>
      <w:r w:rsidR="00A02988">
        <w:rPr>
          <w:noProof/>
        </w:rPr>
        <w:tab/>
      </w:r>
      <w:r w:rsidR="00A02988">
        <w:rPr>
          <w:noProof/>
        </w:rPr>
        <w:fldChar w:fldCharType="begin"/>
      </w:r>
      <w:r w:rsidR="00A02988">
        <w:rPr>
          <w:noProof/>
        </w:rPr>
        <w:instrText xml:space="preserve"> PAGEREF _Toc73637774 \h </w:instrText>
      </w:r>
      <w:r w:rsidR="00A02988">
        <w:rPr>
          <w:noProof/>
        </w:rPr>
      </w:r>
      <w:r w:rsidR="00A02988">
        <w:rPr>
          <w:noProof/>
        </w:rPr>
        <w:fldChar w:fldCharType="separate"/>
      </w:r>
      <w:r w:rsidR="00A02988">
        <w:rPr>
          <w:noProof/>
        </w:rPr>
        <w:t>4</w:t>
      </w:r>
      <w:r w:rsidR="00A02988">
        <w:rPr>
          <w:noProof/>
        </w:rPr>
        <w:fldChar w:fldCharType="end"/>
      </w:r>
    </w:p>
    <w:p w14:paraId="7FE109D2" w14:textId="67F1F9EB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42BA6B" w14:textId="4BFA180E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F681E6" w14:textId="06821CD3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2251A" w14:textId="4382FB0B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B63A66" w14:textId="7DAD5217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EB40E1" w14:textId="64548512" w:rsidR="00A02988" w:rsidRDefault="00A02988" w:rsidP="00A02988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4F22D" w14:textId="1DE4AAB0" w:rsidR="00A02988" w:rsidRDefault="00A02988" w:rsidP="00A02988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6B5455" w14:textId="1A5C2043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F0C41" w14:textId="30AE2BB5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D60F79" w14:textId="34DFC2D5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possam se cadastrar.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1C8A72" w14:textId="0512ABED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F80A0F" w14:textId="0C96A4A1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possam iniciar sessão.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A6C8B4" w14:textId="45E52260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6E6068" w14:textId="7BB01852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administradores possam fazer a gestão dos produtos.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754667" w14:textId="1E310883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1AC857" w14:textId="052EE936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administradores possam gerar relatórios.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84932B" w14:textId="685F5B96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0E78C4" w14:textId="0916D163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administradores possam fazer a gestão de usuários.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3BCE20" w14:textId="7678842A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5F552E" w14:textId="42C6D50E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administradores possam gerar relatórios.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5377FD" w14:textId="72391733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2EFA2D" w14:textId="3D6C6DE5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possam realizar compras.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40854F" w14:textId="7B44CEE5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RF0008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47164C" w14:textId="72B1ADE1" w:rsidR="00A02988" w:rsidRDefault="00A0298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O sistema deve permitir  que os usuários possam filtrar a pesquisa de produtos.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2F18FC" w14:textId="5A366A70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DE37F1" w14:textId="14325A58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RU0001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4DB76" w14:textId="6E1EFF70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RU0002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341F94" w14:textId="0E6B45EA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AC1ED9" w14:textId="5F8775FE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RC0001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283982" w14:textId="08211C70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RC0002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32FF6D" w14:textId="0BEFDA3B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RC0003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7DD236" w14:textId="3168C315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F644C0" w14:textId="1BA6C35D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RD0001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B83923" w14:textId="797992BB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RD0002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74E72E" w14:textId="39B2FB8F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RD0003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D5A608" w14:textId="2C4D7373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4F3DF9" w14:textId="4F7805B8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RS0001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0954B8" w14:textId="48BDA739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RS0002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03F9D4" w14:textId="30C5CD72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pt-BR"/>
        </w:rPr>
        <w:t>3.5.3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RS0003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93EB79" w14:textId="26A32611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BD2FF0" w14:textId="683800BF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RRD0001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E4DFC1" w14:textId="1512840D" w:rsidR="00A02988" w:rsidRDefault="00A029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68D996" w14:textId="615869FF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3.7.1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Interfaces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702DAD" w14:textId="228C2F6F" w:rsidR="00A02988" w:rsidRDefault="00A029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904DB">
        <w:rPr>
          <w:noProof/>
          <w:lang w:val="fr-FR"/>
        </w:rPr>
        <w:t>3.7.2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904DB">
        <w:rPr>
          <w:noProof/>
          <w:lang w:val="pt-BR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_Toc73637818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95999A" w14:textId="61952C0C" w:rsidR="0033540D" w:rsidRDefault="00D520F3">
      <w:pPr>
        <w:pStyle w:val="Ttulo"/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>
        <w:t>Especificação</w:t>
      </w:r>
      <w:proofErr w:type="spellEnd"/>
      <w:r>
        <w:t xml:space="preserve"> dos </w:t>
      </w:r>
      <w:proofErr w:type="spellStart"/>
      <w:r>
        <w:t>Requisitos</w:t>
      </w:r>
      <w:proofErr w:type="spellEnd"/>
      <w:r>
        <w:t xml:space="preserve"> de Software</w:t>
      </w:r>
      <w:r>
        <w:fldChar w:fldCharType="end"/>
      </w:r>
      <w:r>
        <w:t xml:space="preserve"> </w:t>
      </w:r>
    </w:p>
    <w:p w14:paraId="24327719" w14:textId="77777777" w:rsidR="0033540D" w:rsidRDefault="00D520F3">
      <w:pPr>
        <w:pStyle w:val="Ttulo1"/>
        <w:ind w:left="360" w:hanging="360"/>
      </w:pPr>
      <w:bookmarkStart w:id="0" w:name="_Toc73637774"/>
      <w:r>
        <w:rPr>
          <w:lang w:val="pt-BR"/>
        </w:rPr>
        <w:t>Introdução</w:t>
      </w:r>
      <w:bookmarkEnd w:id="0"/>
    </w:p>
    <w:p w14:paraId="0BCCB63C" w14:textId="7D937181" w:rsidR="0033540D" w:rsidRDefault="00D520F3">
      <w:pPr>
        <w:pStyle w:val="Ttulo2"/>
        <w:rPr>
          <w:lang w:val="pt-BR"/>
        </w:rPr>
      </w:pPr>
      <w:bookmarkStart w:id="1" w:name="_Toc73637775"/>
      <w:r>
        <w:rPr>
          <w:lang w:val="pt-BR"/>
        </w:rPr>
        <w:t>Finalidade</w:t>
      </w:r>
      <w:bookmarkEnd w:id="1"/>
    </w:p>
    <w:p w14:paraId="0B2E603B" w14:textId="756D9330" w:rsidR="00D520F3" w:rsidRPr="00D520F3" w:rsidRDefault="00D520F3" w:rsidP="00D520F3">
      <w:pPr>
        <w:ind w:firstLine="720"/>
        <w:jc w:val="both"/>
        <w:rPr>
          <w:lang w:val="pt-BR"/>
        </w:rPr>
      </w:pPr>
      <w:r w:rsidRPr="00D520F3">
        <w:rPr>
          <w:lang w:val="pt-BR"/>
        </w:rPr>
        <w:t xml:space="preserve">Este documento tem como objetivo apresentar </w:t>
      </w:r>
      <w:r>
        <w:rPr>
          <w:lang w:val="pt-BR"/>
        </w:rPr>
        <w:t>os requisitos de software</w:t>
      </w:r>
      <w:r w:rsidR="00B0485F">
        <w:rPr>
          <w:lang w:val="pt-BR"/>
        </w:rPr>
        <w:t xml:space="preserve"> para a </w:t>
      </w:r>
      <w:r w:rsidRPr="00D520F3">
        <w:rPr>
          <w:lang w:val="pt-BR"/>
        </w:rPr>
        <w:t xml:space="preserve">empresa </w:t>
      </w:r>
      <w:proofErr w:type="spellStart"/>
      <w:r w:rsidRPr="00D520F3">
        <w:rPr>
          <w:lang w:val="pt-BR"/>
        </w:rPr>
        <w:t>Informarket</w:t>
      </w:r>
      <w:proofErr w:type="spellEnd"/>
      <w:r w:rsidRPr="00D520F3">
        <w:rPr>
          <w:lang w:val="pt-BR"/>
        </w:rPr>
        <w:t xml:space="preserve">. Cada </w:t>
      </w:r>
      <w:r w:rsidR="00B0485F">
        <w:rPr>
          <w:lang w:val="pt-BR"/>
        </w:rPr>
        <w:t>requisito</w:t>
      </w:r>
      <w:r w:rsidRPr="00D520F3">
        <w:rPr>
          <w:lang w:val="pt-BR"/>
        </w:rPr>
        <w:t xml:space="preserve"> de </w:t>
      </w:r>
      <w:r w:rsidR="00B0485F">
        <w:rPr>
          <w:lang w:val="pt-BR"/>
        </w:rPr>
        <w:t xml:space="preserve">software </w:t>
      </w:r>
      <w:r w:rsidRPr="00D520F3">
        <w:rPr>
          <w:lang w:val="pt-BR"/>
        </w:rPr>
        <w:t xml:space="preserve">representa um conjunto de determinações as quais devem ser seguidas pelos </w:t>
      </w:r>
      <w:r w:rsidR="00B0485F">
        <w:rPr>
          <w:lang w:val="pt-BR"/>
        </w:rPr>
        <w:t>desenvolvedores</w:t>
      </w:r>
      <w:r w:rsidRPr="00D520F3">
        <w:rPr>
          <w:lang w:val="pt-BR"/>
        </w:rPr>
        <w:t xml:space="preserve"> d</w:t>
      </w:r>
      <w:r w:rsidR="00B0485F">
        <w:rPr>
          <w:lang w:val="pt-BR"/>
        </w:rPr>
        <w:t>o software</w:t>
      </w:r>
      <w:r w:rsidRPr="00D520F3">
        <w:rPr>
          <w:lang w:val="pt-BR"/>
        </w:rPr>
        <w:t>.</w:t>
      </w:r>
    </w:p>
    <w:p w14:paraId="5CCD05C7" w14:textId="7D1FF596" w:rsidR="0033540D" w:rsidRDefault="00D520F3">
      <w:pPr>
        <w:pStyle w:val="Ttulo2"/>
      </w:pPr>
      <w:bookmarkStart w:id="2" w:name="_Toc73637776"/>
      <w:r>
        <w:rPr>
          <w:lang w:val="pt-BR"/>
        </w:rPr>
        <w:t>Escopo</w:t>
      </w:r>
      <w:bookmarkEnd w:id="2"/>
    </w:p>
    <w:p w14:paraId="1EBA09D0" w14:textId="77777777" w:rsidR="002C33E1" w:rsidRPr="0049454A" w:rsidRDefault="002C33E1" w:rsidP="002C33E1">
      <w:pPr>
        <w:ind w:left="720"/>
        <w:jc w:val="both"/>
        <w:rPr>
          <w:lang w:val="pt-BR"/>
        </w:rPr>
      </w:pPr>
      <w:r>
        <w:rPr>
          <w:lang w:val="pt-BR"/>
        </w:rPr>
        <w:t>O escopo deste documento é o projeto ().</w:t>
      </w:r>
    </w:p>
    <w:p w14:paraId="466D9460" w14:textId="4CDD492F" w:rsidR="0033540D" w:rsidRDefault="00D520F3">
      <w:pPr>
        <w:pStyle w:val="Ttulo2"/>
      </w:pPr>
      <w:bookmarkStart w:id="3" w:name="_Toc73637777"/>
      <w:r>
        <w:rPr>
          <w:lang w:val="pt-BR"/>
        </w:rPr>
        <w:t>Definições, Acrônimos e Abreviações</w:t>
      </w:r>
      <w:bookmarkEnd w:id="3"/>
    </w:p>
    <w:p w14:paraId="74E1EEA7" w14:textId="46F663E5" w:rsidR="0033540D" w:rsidRPr="00A02988" w:rsidRDefault="00AD5EC5" w:rsidP="00A02988">
      <w:pPr>
        <w:pStyle w:val="InfoBlue"/>
        <w:numPr>
          <w:ilvl w:val="0"/>
          <w:numId w:val="8"/>
        </w:numPr>
        <w:rPr>
          <w:color w:val="auto"/>
        </w:rPr>
      </w:pPr>
      <w:r w:rsidRPr="00A02988">
        <w:rPr>
          <w:color w:val="auto"/>
        </w:rPr>
        <w:t xml:space="preserve">RF </w:t>
      </w:r>
      <w:r w:rsidR="00A02988" w:rsidRPr="00A02988">
        <w:rPr>
          <w:color w:val="auto"/>
        </w:rPr>
        <w:t>– Requisitos Funcionais</w:t>
      </w:r>
    </w:p>
    <w:p w14:paraId="75631703" w14:textId="671DA765" w:rsidR="00A02988" w:rsidRDefault="00A02988" w:rsidP="00A0298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RU – Requisitos de Usabilidade</w:t>
      </w:r>
    </w:p>
    <w:p w14:paraId="77ABCD37" w14:textId="6C7196B6" w:rsidR="00A02988" w:rsidRDefault="00A02988" w:rsidP="00A0298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RC – Requisitos de Confiabilidade</w:t>
      </w:r>
    </w:p>
    <w:p w14:paraId="5CAFA2AD" w14:textId="206B8461" w:rsidR="00A02988" w:rsidRDefault="00A02988" w:rsidP="00A0298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RD – Requisitos de Desempenho</w:t>
      </w:r>
    </w:p>
    <w:p w14:paraId="57C248B1" w14:textId="458AF268" w:rsidR="00A02988" w:rsidRDefault="00A02988" w:rsidP="00A0298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RS – Requisitos de Suportabilidade</w:t>
      </w:r>
    </w:p>
    <w:p w14:paraId="7E824E9A" w14:textId="55605634" w:rsidR="00A02988" w:rsidRPr="00A02988" w:rsidRDefault="00A02988" w:rsidP="00A0298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RRD – Requisitos de Restrições de Design</w:t>
      </w:r>
    </w:p>
    <w:p w14:paraId="1A8D7D53" w14:textId="4BC9F3C3" w:rsidR="0033540D" w:rsidRDefault="00D520F3">
      <w:pPr>
        <w:pStyle w:val="Ttulo2"/>
        <w:rPr>
          <w:lang w:val="fr-FR"/>
        </w:rPr>
      </w:pPr>
      <w:bookmarkStart w:id="4" w:name="_Toc73637778"/>
      <w:r>
        <w:rPr>
          <w:lang w:val="pt-BR"/>
        </w:rPr>
        <w:t>Referências</w:t>
      </w:r>
      <w:bookmarkEnd w:id="4"/>
    </w:p>
    <w:p w14:paraId="410D87FC" w14:textId="77777777" w:rsidR="0033540D" w:rsidRDefault="00D520F3" w:rsidP="00D520F3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subseção fornece uma lista completa de todos os documentos mencionados em qualquer outra parte da </w:t>
      </w:r>
      <w:r>
        <w:rPr>
          <w:b/>
          <w:bCs/>
        </w:rPr>
        <w:t>SRS</w:t>
      </w:r>
      <w:r>
        <w:t>.</w:t>
      </w:r>
      <w:r>
        <w:rPr>
          <w:lang w:val="fr-FR"/>
        </w:rPr>
        <w:t xml:space="preserve">  </w:t>
      </w:r>
      <w:r>
        <w:t>Identifique cada documento por título, número do relatório (se aplicável), data e organização de publicação.</w:t>
      </w:r>
      <w:r>
        <w:rPr>
          <w:lang w:val="fr-FR"/>
        </w:rPr>
        <w:t xml:space="preserve">  </w:t>
      </w:r>
      <w:r>
        <w:t>Especifique as fontes a partir das quais as referências podem ser obtidas.</w:t>
      </w:r>
      <w:r>
        <w:rPr>
          <w:lang w:val="fr-FR"/>
        </w:rPr>
        <w:t xml:space="preserve"> </w:t>
      </w:r>
      <w:r>
        <w:t>Essas informações podem ser fornecidas por um anexo ou outro documento.]</w:t>
      </w:r>
    </w:p>
    <w:p w14:paraId="3F26962E" w14:textId="5841B22C" w:rsidR="0033540D" w:rsidRDefault="00D520F3">
      <w:pPr>
        <w:pStyle w:val="Ttulo2"/>
      </w:pPr>
      <w:bookmarkStart w:id="5" w:name="_Toc73637779"/>
      <w:r>
        <w:rPr>
          <w:lang w:val="pt-BR"/>
        </w:rPr>
        <w:t>Visão Geral</w:t>
      </w:r>
      <w:bookmarkEnd w:id="5"/>
    </w:p>
    <w:p w14:paraId="465C2F10" w14:textId="7FF26680" w:rsidR="0033540D" w:rsidRPr="00AF2756" w:rsidRDefault="00AF2756" w:rsidP="00AF2756">
      <w:pPr>
        <w:pStyle w:val="InfoBlue"/>
        <w:jc w:val="both"/>
      </w:pPr>
      <w:r w:rsidRPr="00AF2756">
        <w:rPr>
          <w:color w:val="000000"/>
        </w:rPr>
        <w:t xml:space="preserve">O restante do documento apresenta definições dos requisitos de software da empresa </w:t>
      </w:r>
      <w:proofErr w:type="spellStart"/>
      <w:r w:rsidRPr="00AF2756">
        <w:rPr>
          <w:color w:val="000000"/>
        </w:rPr>
        <w:t>Informarke</w:t>
      </w:r>
      <w:r>
        <w:rPr>
          <w:color w:val="000000"/>
        </w:rPr>
        <w:t>t</w:t>
      </w:r>
      <w:proofErr w:type="spellEnd"/>
      <w:r>
        <w:rPr>
          <w:color w:val="000000"/>
        </w:rPr>
        <w:t>.</w:t>
      </w:r>
    </w:p>
    <w:p w14:paraId="59F0A104" w14:textId="3AEBE8E2" w:rsidR="002C33E1" w:rsidRPr="002C33E1" w:rsidRDefault="00D520F3" w:rsidP="002C33E1">
      <w:pPr>
        <w:pStyle w:val="Ttulo1"/>
        <w:ind w:left="360" w:hanging="360"/>
        <w:rPr>
          <w:sz w:val="20"/>
          <w:szCs w:val="20"/>
          <w:lang w:val="pt-BR"/>
        </w:rPr>
      </w:pPr>
      <w:bookmarkStart w:id="6" w:name="_Toc73637780"/>
      <w:r>
        <w:rPr>
          <w:sz w:val="20"/>
          <w:szCs w:val="20"/>
          <w:lang w:val="pt-BR"/>
        </w:rPr>
        <w:t>Descrição Geral</w:t>
      </w:r>
      <w:bookmarkEnd w:id="6"/>
    </w:p>
    <w:p w14:paraId="08AC2F01" w14:textId="503D4678" w:rsidR="002C33E1" w:rsidRPr="002C33E1" w:rsidRDefault="002C33E1" w:rsidP="002C33E1">
      <w:pPr>
        <w:pStyle w:val="Corpodetexto"/>
        <w:rPr>
          <w:lang w:val="pt-BR"/>
        </w:rPr>
      </w:pPr>
      <w:r>
        <w:rPr>
          <w:lang w:val="pt-BR"/>
        </w:rPr>
        <w:t>Este projeto consiste no desenvolvimento de uma plataforma web onde clientes poderão realizar seu cadastro e comprar produtos, já os administradores poderão realizar o controle de estoque e de usuários também.</w:t>
      </w:r>
    </w:p>
    <w:p w14:paraId="05FFAF53" w14:textId="1A75EB2F" w:rsidR="0033540D" w:rsidRDefault="00D520F3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73637781"/>
      <w:r>
        <w:rPr>
          <w:sz w:val="20"/>
          <w:szCs w:val="20"/>
          <w:lang w:val="pt-BR"/>
        </w:rPr>
        <w:lastRenderedPageBreak/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</w:p>
    <w:p w14:paraId="36D9E4C5" w14:textId="3B29546E" w:rsidR="0033540D" w:rsidRDefault="00D520F3">
      <w:pPr>
        <w:pStyle w:val="Ttulo2"/>
        <w:rPr>
          <w:lang w:val="fr-FR"/>
        </w:rPr>
      </w:pPr>
      <w:bookmarkStart w:id="8" w:name="_Toc73637782"/>
      <w:r>
        <w:rPr>
          <w:lang w:val="pt-BR"/>
        </w:rPr>
        <w:t>Funcionalidade</w:t>
      </w:r>
      <w:bookmarkEnd w:id="8"/>
    </w:p>
    <w:p w14:paraId="0AE8C428" w14:textId="6E3B1039" w:rsidR="0033540D" w:rsidRDefault="00815E1E">
      <w:pPr>
        <w:pStyle w:val="Ttulo3"/>
      </w:pPr>
      <w:bookmarkStart w:id="9" w:name="_Toc73637783"/>
      <w:r>
        <w:rPr>
          <w:lang w:val="pt-BR"/>
        </w:rPr>
        <w:t>RF0001</w:t>
      </w:r>
      <w:bookmarkEnd w:id="9"/>
    </w:p>
    <w:p w14:paraId="39EE0291" w14:textId="49507D90" w:rsidR="00815E1E" w:rsidRDefault="00246D63" w:rsidP="00815E1E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10" w:name="_Toc73637784"/>
      <w:r>
        <w:rPr>
          <w:rFonts w:ascii="Times New Roman" w:hAnsi="Times New Roman"/>
          <w:b w:val="0"/>
          <w:bCs w:val="0"/>
          <w:lang w:val="fr-FR"/>
        </w:rPr>
        <w:t>O sistema deve permitir  que os usuários possam se cadastrar.</w:t>
      </w:r>
      <w:bookmarkEnd w:id="10"/>
    </w:p>
    <w:p w14:paraId="323F0F3C" w14:textId="681BD52C" w:rsidR="00246D63" w:rsidRDefault="00246D63" w:rsidP="00246D63">
      <w:pPr>
        <w:pStyle w:val="Ttulo3"/>
      </w:pPr>
      <w:bookmarkStart w:id="11" w:name="_Toc73637785"/>
      <w:r>
        <w:rPr>
          <w:lang w:val="pt-BR"/>
        </w:rPr>
        <w:t>RF0002</w:t>
      </w:r>
      <w:bookmarkEnd w:id="11"/>
    </w:p>
    <w:p w14:paraId="38383C07" w14:textId="2FEDD415" w:rsid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12" w:name="_Toc73637786"/>
      <w:r>
        <w:rPr>
          <w:rFonts w:ascii="Times New Roman" w:hAnsi="Times New Roman"/>
          <w:b w:val="0"/>
          <w:bCs w:val="0"/>
          <w:lang w:val="fr-FR"/>
        </w:rPr>
        <w:t>O sistema deve permitir  que os usuários possam iniciar sessão.</w:t>
      </w:r>
      <w:bookmarkEnd w:id="12"/>
    </w:p>
    <w:p w14:paraId="2F3C4FFB" w14:textId="71AE10F1" w:rsidR="00246D63" w:rsidRDefault="00246D63" w:rsidP="00246D63">
      <w:pPr>
        <w:pStyle w:val="Ttulo3"/>
      </w:pPr>
      <w:bookmarkStart w:id="13" w:name="_Toc73637787"/>
      <w:r>
        <w:rPr>
          <w:lang w:val="pt-BR"/>
        </w:rPr>
        <w:t>RF0003</w:t>
      </w:r>
      <w:bookmarkEnd w:id="13"/>
    </w:p>
    <w:p w14:paraId="37D50F0D" w14:textId="0FED6282" w:rsid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14" w:name="_Toc73637788"/>
      <w:r>
        <w:rPr>
          <w:rFonts w:ascii="Times New Roman" w:hAnsi="Times New Roman"/>
          <w:b w:val="0"/>
          <w:bCs w:val="0"/>
          <w:lang w:val="fr-FR"/>
        </w:rPr>
        <w:t>O sistema deve permitir  que os usuários administradores possam fazer a gestão dos produtos.</w:t>
      </w:r>
      <w:bookmarkEnd w:id="14"/>
    </w:p>
    <w:p w14:paraId="1B8E2867" w14:textId="31F5C5C5" w:rsidR="00246D63" w:rsidRDefault="00246D63" w:rsidP="00246D63">
      <w:pPr>
        <w:pStyle w:val="Ttulo3"/>
      </w:pPr>
      <w:bookmarkStart w:id="15" w:name="_Toc73637789"/>
      <w:r>
        <w:rPr>
          <w:lang w:val="pt-BR"/>
        </w:rPr>
        <w:t>RF0004</w:t>
      </w:r>
      <w:bookmarkEnd w:id="15"/>
    </w:p>
    <w:p w14:paraId="37B0C63E" w14:textId="4CE96D66" w:rsid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16" w:name="_Toc73637790"/>
      <w:r>
        <w:rPr>
          <w:rFonts w:ascii="Times New Roman" w:hAnsi="Times New Roman"/>
          <w:b w:val="0"/>
          <w:bCs w:val="0"/>
          <w:lang w:val="fr-FR"/>
        </w:rPr>
        <w:t>O sistema deve permitir  que os usuários administradores possam gerar relatórios.</w:t>
      </w:r>
      <w:bookmarkEnd w:id="16"/>
    </w:p>
    <w:p w14:paraId="2E2D269D" w14:textId="524608C2" w:rsidR="00246D63" w:rsidRDefault="00246D63" w:rsidP="00246D63">
      <w:pPr>
        <w:pStyle w:val="Ttulo3"/>
      </w:pPr>
      <w:bookmarkStart w:id="17" w:name="_Toc73637791"/>
      <w:r>
        <w:rPr>
          <w:lang w:val="pt-BR"/>
        </w:rPr>
        <w:t>RF0005</w:t>
      </w:r>
      <w:bookmarkEnd w:id="17"/>
    </w:p>
    <w:p w14:paraId="152F212A" w14:textId="77878E4B" w:rsid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18" w:name="_Toc73637792"/>
      <w:r>
        <w:rPr>
          <w:rFonts w:ascii="Times New Roman" w:hAnsi="Times New Roman"/>
          <w:b w:val="0"/>
          <w:bCs w:val="0"/>
          <w:lang w:val="fr-FR"/>
        </w:rPr>
        <w:t>O sistema deve permitir  que os usuários administradores possam fazer a gestão de usuários.</w:t>
      </w:r>
      <w:bookmarkEnd w:id="18"/>
    </w:p>
    <w:p w14:paraId="6872F4CD" w14:textId="7CA55A1B" w:rsidR="00246D63" w:rsidRDefault="00246D63" w:rsidP="00246D63">
      <w:pPr>
        <w:pStyle w:val="Ttulo3"/>
      </w:pPr>
      <w:bookmarkStart w:id="19" w:name="_Toc73637793"/>
      <w:r>
        <w:rPr>
          <w:lang w:val="pt-BR"/>
        </w:rPr>
        <w:t>RF0006</w:t>
      </w:r>
      <w:bookmarkEnd w:id="19"/>
    </w:p>
    <w:p w14:paraId="1D263A23" w14:textId="6E7EC580" w:rsid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20" w:name="_Toc73637794"/>
      <w:r>
        <w:rPr>
          <w:rFonts w:ascii="Times New Roman" w:hAnsi="Times New Roman"/>
          <w:b w:val="0"/>
          <w:bCs w:val="0"/>
          <w:lang w:val="fr-FR"/>
        </w:rPr>
        <w:t>O sistema deve permitir  que os usuários administradores possam gerar relatórios.</w:t>
      </w:r>
      <w:bookmarkEnd w:id="20"/>
    </w:p>
    <w:p w14:paraId="1061313F" w14:textId="44212D74" w:rsidR="00246D63" w:rsidRDefault="00246D63" w:rsidP="00246D63">
      <w:pPr>
        <w:pStyle w:val="Ttulo3"/>
      </w:pPr>
      <w:bookmarkStart w:id="21" w:name="_Toc73637795"/>
      <w:r>
        <w:rPr>
          <w:lang w:val="pt-BR"/>
        </w:rPr>
        <w:t>RF0007</w:t>
      </w:r>
      <w:bookmarkEnd w:id="21"/>
    </w:p>
    <w:p w14:paraId="7BAAE7B2" w14:textId="742D070A" w:rsidR="00246D63" w:rsidRP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22" w:name="_Toc73637796"/>
      <w:r>
        <w:rPr>
          <w:rFonts w:ascii="Times New Roman" w:hAnsi="Times New Roman"/>
          <w:b w:val="0"/>
          <w:bCs w:val="0"/>
          <w:lang w:val="fr-FR"/>
        </w:rPr>
        <w:t>O sistema deve permitir  que os usuários possam realizar compras.</w:t>
      </w:r>
      <w:bookmarkEnd w:id="22"/>
    </w:p>
    <w:p w14:paraId="43B8FA32" w14:textId="17587615" w:rsidR="00246D63" w:rsidRDefault="00246D63" w:rsidP="00246D63">
      <w:pPr>
        <w:pStyle w:val="Ttulo3"/>
      </w:pPr>
      <w:bookmarkStart w:id="23" w:name="_Toc73637797"/>
      <w:r>
        <w:rPr>
          <w:lang w:val="pt-BR"/>
        </w:rPr>
        <w:t>RF0008</w:t>
      </w:r>
      <w:bookmarkEnd w:id="23"/>
    </w:p>
    <w:p w14:paraId="20E8BC57" w14:textId="5FB3DD43" w:rsidR="00246D63" w:rsidRPr="00246D63" w:rsidRDefault="00246D63" w:rsidP="00246D6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lang w:val="fr-FR"/>
        </w:rPr>
      </w:pPr>
      <w:bookmarkStart w:id="24" w:name="_Toc73637798"/>
      <w:r>
        <w:rPr>
          <w:rFonts w:ascii="Times New Roman" w:hAnsi="Times New Roman"/>
          <w:b w:val="0"/>
          <w:bCs w:val="0"/>
          <w:lang w:val="fr-FR"/>
        </w:rPr>
        <w:t>O sistema deve permitir  que os usuários possam filtrar a pesquisa de produtos.</w:t>
      </w:r>
      <w:bookmarkEnd w:id="24"/>
    </w:p>
    <w:p w14:paraId="67D35A60" w14:textId="77777777" w:rsidR="00246D63" w:rsidRPr="00246D63" w:rsidRDefault="00246D63" w:rsidP="00246D63">
      <w:pPr>
        <w:rPr>
          <w:lang w:val="fr-FR"/>
        </w:rPr>
      </w:pPr>
    </w:p>
    <w:p w14:paraId="5F62EDBF" w14:textId="6AEA4F38" w:rsidR="0033540D" w:rsidRDefault="00D520F3">
      <w:pPr>
        <w:pStyle w:val="Ttulo2"/>
        <w:ind w:left="720" w:hanging="720"/>
        <w:rPr>
          <w:lang w:val="fr-FR"/>
        </w:rPr>
      </w:pPr>
      <w:bookmarkStart w:id="25" w:name="_Toc73637799"/>
      <w:r>
        <w:rPr>
          <w:lang w:val="pt-BR"/>
        </w:rPr>
        <w:t>Usabilidade</w:t>
      </w:r>
      <w:bookmarkEnd w:id="25"/>
      <w:r>
        <w:rPr>
          <w:lang w:val="fr-FR"/>
        </w:rPr>
        <w:t xml:space="preserve"> </w:t>
      </w:r>
    </w:p>
    <w:p w14:paraId="2E626CF0" w14:textId="6B9FE322" w:rsidR="0033540D" w:rsidRDefault="00936C2C">
      <w:pPr>
        <w:pStyle w:val="Ttulo3"/>
        <w:ind w:left="720" w:hanging="720"/>
        <w:rPr>
          <w:lang w:val="pt-BR"/>
        </w:rPr>
      </w:pPr>
      <w:bookmarkStart w:id="26" w:name="_Toc73637800"/>
      <w:r>
        <w:rPr>
          <w:lang w:val="pt-BR"/>
        </w:rPr>
        <w:t>RU0001</w:t>
      </w:r>
      <w:bookmarkEnd w:id="26"/>
    </w:p>
    <w:p w14:paraId="6FD9807E" w14:textId="4E2B8433" w:rsidR="00936C2C" w:rsidRDefault="00936C2C" w:rsidP="00936C2C">
      <w:pPr>
        <w:ind w:left="720"/>
        <w:rPr>
          <w:lang w:val="pt-BR"/>
        </w:rPr>
      </w:pPr>
      <w:r w:rsidRPr="00936C2C">
        <w:rPr>
          <w:lang w:val="pt-BR"/>
        </w:rPr>
        <w:t>A plataforma deve possuir uma interface amigável e intuitiva utilizando símbolos para indicar funções ao invés de texto</w:t>
      </w:r>
      <w:r>
        <w:rPr>
          <w:lang w:val="pt-BR"/>
        </w:rPr>
        <w:t>.</w:t>
      </w:r>
    </w:p>
    <w:p w14:paraId="3553E007" w14:textId="305466CF" w:rsidR="00936C2C" w:rsidRDefault="00936C2C" w:rsidP="00936C2C">
      <w:pPr>
        <w:pStyle w:val="Ttulo3"/>
        <w:ind w:left="720" w:hanging="720"/>
        <w:rPr>
          <w:lang w:val="pt-BR"/>
        </w:rPr>
      </w:pPr>
      <w:bookmarkStart w:id="27" w:name="_Toc73637801"/>
      <w:r>
        <w:rPr>
          <w:lang w:val="pt-BR"/>
        </w:rPr>
        <w:t>RU0002</w:t>
      </w:r>
      <w:bookmarkEnd w:id="27"/>
    </w:p>
    <w:p w14:paraId="30F8E76B" w14:textId="3675D4C9" w:rsidR="00936C2C" w:rsidRPr="00936C2C" w:rsidRDefault="00936C2C" w:rsidP="00936C2C">
      <w:pPr>
        <w:ind w:left="720"/>
        <w:rPr>
          <w:lang w:val="pt-BR"/>
        </w:rPr>
      </w:pPr>
      <w:r>
        <w:rPr>
          <w:lang w:val="pt-BR"/>
        </w:rPr>
        <w:t>As tarefas como login, cadastro, realizar compra devem ser rápidas e práticas.</w:t>
      </w:r>
    </w:p>
    <w:p w14:paraId="767B89AB" w14:textId="77777777" w:rsidR="00936C2C" w:rsidRDefault="00936C2C" w:rsidP="00936C2C">
      <w:pPr>
        <w:ind w:left="720"/>
        <w:rPr>
          <w:lang w:val="pt-BR"/>
        </w:rPr>
      </w:pPr>
    </w:p>
    <w:p w14:paraId="0FD4D25D" w14:textId="77777777" w:rsidR="00936C2C" w:rsidRPr="00936C2C" w:rsidRDefault="00936C2C" w:rsidP="00936C2C">
      <w:pPr>
        <w:rPr>
          <w:lang w:val="pt-BR"/>
        </w:rPr>
      </w:pPr>
    </w:p>
    <w:p w14:paraId="6459B122" w14:textId="5FCFC5E4" w:rsidR="0033540D" w:rsidRDefault="00D520F3">
      <w:pPr>
        <w:pStyle w:val="Ttulo2"/>
        <w:rPr>
          <w:lang w:val="fr-FR"/>
        </w:rPr>
      </w:pPr>
      <w:bookmarkStart w:id="28" w:name="_Toc73637802"/>
      <w:r>
        <w:rPr>
          <w:lang w:val="pt-BR"/>
        </w:rPr>
        <w:t>Confiabilidade</w:t>
      </w:r>
      <w:bookmarkEnd w:id="28"/>
      <w:r>
        <w:rPr>
          <w:lang w:val="fr-FR"/>
        </w:rPr>
        <w:t xml:space="preserve"> </w:t>
      </w:r>
    </w:p>
    <w:p w14:paraId="68DD434E" w14:textId="1972C0D2" w:rsidR="0033540D" w:rsidRDefault="00936C2C">
      <w:pPr>
        <w:pStyle w:val="Ttulo3"/>
        <w:ind w:left="720" w:hanging="720"/>
        <w:rPr>
          <w:lang w:val="pt-BR"/>
        </w:rPr>
      </w:pPr>
      <w:bookmarkStart w:id="29" w:name="_Toc73637803"/>
      <w:r>
        <w:rPr>
          <w:lang w:val="pt-BR"/>
        </w:rPr>
        <w:t>RC0001</w:t>
      </w:r>
      <w:bookmarkEnd w:id="29"/>
    </w:p>
    <w:p w14:paraId="625BEA7D" w14:textId="39FB64F3" w:rsidR="00936C2C" w:rsidRDefault="00936C2C" w:rsidP="00936C2C">
      <w:pPr>
        <w:ind w:left="720"/>
        <w:rPr>
          <w:lang w:val="pt-BR"/>
        </w:rPr>
      </w:pPr>
      <w:r>
        <w:rPr>
          <w:lang w:val="pt-BR"/>
        </w:rPr>
        <w:t>O sistema deve ser seguro e confiável</w:t>
      </w:r>
    </w:p>
    <w:p w14:paraId="7BC5B81B" w14:textId="17128CE8" w:rsidR="00936C2C" w:rsidRPr="00936C2C" w:rsidRDefault="00936C2C" w:rsidP="00936C2C">
      <w:pPr>
        <w:pStyle w:val="Ttulo3"/>
        <w:ind w:left="720" w:hanging="720"/>
        <w:rPr>
          <w:lang w:val="pt-BR"/>
        </w:rPr>
      </w:pPr>
      <w:bookmarkStart w:id="30" w:name="_Toc73637804"/>
      <w:r>
        <w:rPr>
          <w:lang w:val="pt-BR"/>
        </w:rPr>
        <w:t>RC0002</w:t>
      </w:r>
      <w:bookmarkEnd w:id="30"/>
    </w:p>
    <w:p w14:paraId="7C5C8FDF" w14:textId="4223C357" w:rsidR="00936C2C" w:rsidRDefault="00936C2C" w:rsidP="00936C2C">
      <w:pPr>
        <w:ind w:left="720"/>
        <w:rPr>
          <w:lang w:val="pt-BR"/>
        </w:rPr>
      </w:pPr>
      <w:r>
        <w:rPr>
          <w:lang w:val="pt-BR"/>
        </w:rPr>
        <w:t>Todos os dados do sistema devem estar registrados em um banco de dados.</w:t>
      </w:r>
    </w:p>
    <w:p w14:paraId="28FAB8F7" w14:textId="4E032685" w:rsidR="00936C2C" w:rsidRDefault="00936C2C" w:rsidP="00936C2C">
      <w:pPr>
        <w:pStyle w:val="Ttulo3"/>
        <w:ind w:left="720" w:hanging="720"/>
        <w:rPr>
          <w:lang w:val="pt-BR"/>
        </w:rPr>
      </w:pPr>
      <w:bookmarkStart w:id="31" w:name="_Toc73637805"/>
      <w:r>
        <w:rPr>
          <w:lang w:val="pt-BR"/>
        </w:rPr>
        <w:t>RC0003</w:t>
      </w:r>
      <w:bookmarkEnd w:id="31"/>
    </w:p>
    <w:p w14:paraId="69E99C72" w14:textId="17F02294" w:rsidR="00936C2C" w:rsidRPr="00936C2C" w:rsidRDefault="00936C2C" w:rsidP="00936C2C">
      <w:pPr>
        <w:ind w:left="720"/>
        <w:rPr>
          <w:lang w:val="pt-BR"/>
        </w:rPr>
      </w:pPr>
      <w:r>
        <w:rPr>
          <w:lang w:val="pt-BR"/>
        </w:rPr>
        <w:t>A alteração de dados cadastrais só poderá ser feita através de contato com os administradores.</w:t>
      </w:r>
    </w:p>
    <w:p w14:paraId="143DFC0A" w14:textId="77777777" w:rsidR="00936C2C" w:rsidRPr="00936C2C" w:rsidRDefault="00936C2C" w:rsidP="00936C2C">
      <w:pPr>
        <w:ind w:left="720"/>
        <w:rPr>
          <w:lang w:val="pt-BR"/>
        </w:rPr>
      </w:pPr>
    </w:p>
    <w:p w14:paraId="4AA38838" w14:textId="16171747" w:rsidR="0033540D" w:rsidRDefault="00D520F3">
      <w:pPr>
        <w:pStyle w:val="Ttulo2"/>
      </w:pPr>
      <w:bookmarkStart w:id="32" w:name="_Toc73637806"/>
      <w:r>
        <w:rPr>
          <w:lang w:val="pt-BR"/>
        </w:rPr>
        <w:t>Desempenho</w:t>
      </w:r>
      <w:bookmarkEnd w:id="32"/>
    </w:p>
    <w:p w14:paraId="7F93E62B" w14:textId="58B4F483" w:rsidR="0033540D" w:rsidRDefault="00936C2C">
      <w:pPr>
        <w:pStyle w:val="Ttulo3"/>
        <w:ind w:left="720" w:hanging="720"/>
      </w:pPr>
      <w:bookmarkStart w:id="33" w:name="_Toc73637807"/>
      <w:r>
        <w:rPr>
          <w:lang w:val="pt-BR"/>
        </w:rPr>
        <w:t>RD0001</w:t>
      </w:r>
      <w:bookmarkEnd w:id="33"/>
    </w:p>
    <w:p w14:paraId="67F1EC91" w14:textId="2A36D49A" w:rsidR="0033540D" w:rsidRDefault="00936C2C" w:rsidP="00936C2C">
      <w:pPr>
        <w:pStyle w:val="InfoBlue"/>
        <w:ind w:left="720"/>
        <w:rPr>
          <w:color w:val="auto"/>
        </w:rPr>
      </w:pPr>
      <w:r>
        <w:rPr>
          <w:color w:val="auto"/>
        </w:rPr>
        <w:t>O banco de dados deve ser leve e ágil para que as alterações e outras funcionalidades sejam rápidas.</w:t>
      </w:r>
    </w:p>
    <w:p w14:paraId="1613936C" w14:textId="56E8357E" w:rsidR="00936C2C" w:rsidRDefault="00936C2C" w:rsidP="00936C2C">
      <w:pPr>
        <w:pStyle w:val="Ttulo3"/>
        <w:ind w:left="720" w:hanging="720"/>
        <w:rPr>
          <w:lang w:val="pt-BR"/>
        </w:rPr>
      </w:pPr>
      <w:bookmarkStart w:id="34" w:name="_Toc73637808"/>
      <w:r>
        <w:rPr>
          <w:lang w:val="pt-BR"/>
        </w:rPr>
        <w:t>RD0002</w:t>
      </w:r>
      <w:bookmarkEnd w:id="34"/>
    </w:p>
    <w:p w14:paraId="1486E533" w14:textId="196571D3" w:rsidR="00936C2C" w:rsidRDefault="00936C2C" w:rsidP="00936C2C">
      <w:pPr>
        <w:pStyle w:val="Corpodetexto"/>
        <w:rPr>
          <w:lang w:val="pt-BR"/>
        </w:rPr>
      </w:pPr>
      <w:r>
        <w:rPr>
          <w:lang w:val="pt-BR"/>
        </w:rPr>
        <w:t>O processo de</w:t>
      </w:r>
      <w:r w:rsidR="00AD5EC5">
        <w:rPr>
          <w:lang w:val="pt-BR"/>
        </w:rPr>
        <w:t xml:space="preserve"> realização de uma compra não deve exceder o prazo de 10 minutos.</w:t>
      </w:r>
    </w:p>
    <w:p w14:paraId="328FA4FB" w14:textId="128FF1E2" w:rsidR="00AD5EC5" w:rsidRDefault="00AD5EC5" w:rsidP="00AD5EC5">
      <w:pPr>
        <w:pStyle w:val="Ttulo3"/>
        <w:ind w:left="720" w:hanging="720"/>
        <w:rPr>
          <w:lang w:val="pt-BR"/>
        </w:rPr>
      </w:pPr>
      <w:bookmarkStart w:id="35" w:name="_Toc73637809"/>
      <w:r>
        <w:rPr>
          <w:lang w:val="pt-BR"/>
        </w:rPr>
        <w:t>RD0003</w:t>
      </w:r>
      <w:bookmarkEnd w:id="35"/>
    </w:p>
    <w:p w14:paraId="63CC601A" w14:textId="37B94A11" w:rsidR="00AD5EC5" w:rsidRDefault="00AD5EC5" w:rsidP="00936C2C">
      <w:pPr>
        <w:pStyle w:val="Corpodetexto"/>
        <w:rPr>
          <w:lang w:val="pt-BR"/>
        </w:rPr>
      </w:pPr>
      <w:r>
        <w:rPr>
          <w:lang w:val="pt-BR"/>
        </w:rPr>
        <w:t>O banco de dados deve ser capaz de suportar pelo menos 1000 usuários.</w:t>
      </w:r>
    </w:p>
    <w:p w14:paraId="5A5B2D90" w14:textId="77777777" w:rsidR="00AD5EC5" w:rsidRPr="00936C2C" w:rsidRDefault="00AD5EC5" w:rsidP="00936C2C">
      <w:pPr>
        <w:pStyle w:val="Corpodetexto"/>
        <w:rPr>
          <w:lang w:val="pt-BR"/>
        </w:rPr>
      </w:pPr>
    </w:p>
    <w:p w14:paraId="470D54B6" w14:textId="23A4689A" w:rsidR="0033540D" w:rsidRDefault="00D520F3">
      <w:pPr>
        <w:pStyle w:val="Ttulo2"/>
      </w:pPr>
      <w:bookmarkStart w:id="36" w:name="_Toc73637810"/>
      <w:r>
        <w:rPr>
          <w:lang w:val="pt-BR"/>
        </w:rPr>
        <w:t>Suportabilidade</w:t>
      </w:r>
      <w:bookmarkEnd w:id="36"/>
    </w:p>
    <w:p w14:paraId="399D6264" w14:textId="28930911" w:rsidR="0033540D" w:rsidRDefault="00AD5EC5">
      <w:pPr>
        <w:pStyle w:val="Ttulo3"/>
        <w:ind w:left="720" w:hanging="720"/>
        <w:rPr>
          <w:lang w:val="pt-BR"/>
        </w:rPr>
      </w:pPr>
      <w:bookmarkStart w:id="37" w:name="_Toc73637811"/>
      <w:r>
        <w:rPr>
          <w:lang w:val="pt-BR"/>
        </w:rPr>
        <w:t>RS0001</w:t>
      </w:r>
      <w:bookmarkEnd w:id="37"/>
    </w:p>
    <w:p w14:paraId="2BCF96DC" w14:textId="17E01D87" w:rsidR="00AD5EC5" w:rsidRDefault="00AD5EC5" w:rsidP="00AD5EC5">
      <w:pPr>
        <w:ind w:left="720"/>
        <w:rPr>
          <w:lang w:val="pt-BR"/>
        </w:rPr>
      </w:pPr>
      <w:r>
        <w:rPr>
          <w:lang w:val="pt-BR"/>
        </w:rPr>
        <w:t>O código deve ser comentado especificamente.</w:t>
      </w:r>
    </w:p>
    <w:p w14:paraId="334BFE26" w14:textId="14E5566B" w:rsidR="00AD5EC5" w:rsidRDefault="00AD5EC5" w:rsidP="00AD5EC5">
      <w:pPr>
        <w:pStyle w:val="Ttulo3"/>
        <w:ind w:left="720" w:hanging="720"/>
        <w:rPr>
          <w:lang w:val="pt-BR"/>
        </w:rPr>
      </w:pPr>
      <w:bookmarkStart w:id="38" w:name="_Toc73637812"/>
      <w:r>
        <w:rPr>
          <w:lang w:val="pt-BR"/>
        </w:rPr>
        <w:t>RS0002</w:t>
      </w:r>
      <w:bookmarkEnd w:id="38"/>
    </w:p>
    <w:p w14:paraId="0BD9883B" w14:textId="09552AB9" w:rsidR="00AD5EC5" w:rsidRDefault="00AD5EC5" w:rsidP="00AD5EC5">
      <w:pPr>
        <w:ind w:left="720"/>
        <w:rPr>
          <w:lang w:val="pt-BR"/>
        </w:rPr>
      </w:pPr>
      <w:r>
        <w:rPr>
          <w:lang w:val="pt-BR"/>
        </w:rPr>
        <w:t>O código deve ser documentado a cada atualização.</w:t>
      </w:r>
    </w:p>
    <w:p w14:paraId="2354BF2B" w14:textId="7B9AC9B0" w:rsidR="00AD5EC5" w:rsidRDefault="00AD5EC5" w:rsidP="00AD5EC5">
      <w:pPr>
        <w:pStyle w:val="Ttulo3"/>
        <w:ind w:left="720" w:hanging="720"/>
        <w:rPr>
          <w:lang w:val="pt-BR"/>
        </w:rPr>
      </w:pPr>
      <w:bookmarkStart w:id="39" w:name="_Toc73637813"/>
      <w:r>
        <w:rPr>
          <w:lang w:val="pt-BR"/>
        </w:rPr>
        <w:t>RS0003</w:t>
      </w:r>
      <w:bookmarkEnd w:id="39"/>
    </w:p>
    <w:p w14:paraId="7C386F2D" w14:textId="76EFE0C6" w:rsidR="00AD5EC5" w:rsidRDefault="00AD5EC5" w:rsidP="00AD5EC5">
      <w:pPr>
        <w:ind w:left="720"/>
        <w:rPr>
          <w:lang w:val="pt-BR"/>
        </w:rPr>
      </w:pPr>
      <w:r>
        <w:rPr>
          <w:lang w:val="pt-BR"/>
        </w:rPr>
        <w:t>Alterações no banco de dados devem ser documentadas.</w:t>
      </w:r>
    </w:p>
    <w:p w14:paraId="6B8F089C" w14:textId="77777777" w:rsidR="00AD5EC5" w:rsidRDefault="00AD5EC5" w:rsidP="00AD5EC5">
      <w:pPr>
        <w:ind w:left="720"/>
        <w:rPr>
          <w:lang w:val="pt-BR"/>
        </w:rPr>
      </w:pPr>
    </w:p>
    <w:p w14:paraId="0592F1E9" w14:textId="77777777" w:rsidR="00AD5EC5" w:rsidRPr="00AD5EC5" w:rsidRDefault="00AD5EC5" w:rsidP="00AD5EC5">
      <w:pPr>
        <w:ind w:left="720"/>
        <w:rPr>
          <w:lang w:val="pt-BR"/>
        </w:rPr>
      </w:pPr>
    </w:p>
    <w:p w14:paraId="23474321" w14:textId="008C341D" w:rsidR="0033540D" w:rsidRDefault="00D520F3">
      <w:pPr>
        <w:pStyle w:val="Ttulo2"/>
      </w:pPr>
      <w:bookmarkStart w:id="40" w:name="_Toc73637814"/>
      <w:r>
        <w:rPr>
          <w:lang w:val="pt-BR"/>
        </w:rPr>
        <w:t>Restrições de Design</w:t>
      </w:r>
      <w:bookmarkEnd w:id="40"/>
    </w:p>
    <w:p w14:paraId="5EA92DC9" w14:textId="6EBAC3EB" w:rsidR="0033540D" w:rsidRDefault="00AD5EC5">
      <w:pPr>
        <w:pStyle w:val="Ttulo3"/>
        <w:ind w:left="720" w:hanging="720"/>
        <w:rPr>
          <w:lang w:val="fr-FR"/>
        </w:rPr>
      </w:pPr>
      <w:bookmarkStart w:id="41" w:name="_Toc73637815"/>
      <w:r>
        <w:rPr>
          <w:lang w:val="pt-BR"/>
        </w:rPr>
        <w:t>RRD0001</w:t>
      </w:r>
      <w:bookmarkEnd w:id="41"/>
    </w:p>
    <w:p w14:paraId="328C7A05" w14:textId="45EA31DC" w:rsidR="00AD5EC5" w:rsidRDefault="00AD5EC5" w:rsidP="00AD5EC5">
      <w:pPr>
        <w:pStyle w:val="InfoBlue"/>
        <w:rPr>
          <w:color w:val="auto"/>
        </w:rPr>
      </w:pPr>
      <w:r>
        <w:rPr>
          <w:color w:val="auto"/>
        </w:rPr>
        <w:t>O design de todas as páginas da plataforma deve seguir o manual de identidade visual da empresa.</w:t>
      </w:r>
    </w:p>
    <w:p w14:paraId="44878C07" w14:textId="77777777" w:rsidR="00AD5EC5" w:rsidRPr="00AD5EC5" w:rsidRDefault="00AD5EC5" w:rsidP="00AD5EC5">
      <w:pPr>
        <w:pStyle w:val="Corpodetexto"/>
        <w:rPr>
          <w:lang w:val="pt-BR"/>
        </w:rPr>
      </w:pPr>
    </w:p>
    <w:p w14:paraId="5944BC01" w14:textId="2293CAF9" w:rsidR="0033540D" w:rsidRDefault="00D520F3">
      <w:pPr>
        <w:pStyle w:val="Ttulo2"/>
        <w:rPr>
          <w:lang w:val="fr-FR"/>
        </w:rPr>
      </w:pPr>
      <w:bookmarkStart w:id="42" w:name="_Toc73637816"/>
      <w:r>
        <w:rPr>
          <w:lang w:val="pt-BR"/>
        </w:rPr>
        <w:t>Interfaces</w:t>
      </w:r>
      <w:bookmarkEnd w:id="42"/>
    </w:p>
    <w:p w14:paraId="77A52C25" w14:textId="23B7DC71" w:rsidR="0033540D" w:rsidRDefault="00D520F3">
      <w:pPr>
        <w:pStyle w:val="Ttulo3"/>
        <w:ind w:left="720" w:hanging="720"/>
        <w:rPr>
          <w:lang w:val="fr-FR"/>
        </w:rPr>
      </w:pPr>
      <w:bookmarkStart w:id="43" w:name="_Toc73637817"/>
      <w:r>
        <w:rPr>
          <w:lang w:val="pt-BR"/>
        </w:rPr>
        <w:t>Interfaces do Usuário</w:t>
      </w:r>
      <w:bookmarkEnd w:id="43"/>
    </w:p>
    <w:p w14:paraId="169B7B35" w14:textId="6A08340A" w:rsidR="0033540D" w:rsidRPr="00AD5EC5" w:rsidRDefault="00AD5EC5" w:rsidP="00D520F3">
      <w:pPr>
        <w:pStyle w:val="InfoBlue"/>
        <w:rPr>
          <w:color w:val="auto"/>
          <w:lang w:val="fr-FR"/>
        </w:rPr>
      </w:pPr>
      <w:r>
        <w:rPr>
          <w:color w:val="auto"/>
        </w:rPr>
        <w:t>A plataforma deve oferecer suporte para computadores, notebooks e mobile.</w:t>
      </w:r>
    </w:p>
    <w:p w14:paraId="65D26C27" w14:textId="3B353C3A" w:rsidR="0033540D" w:rsidRDefault="00D520F3">
      <w:pPr>
        <w:pStyle w:val="Ttulo3"/>
        <w:ind w:left="720" w:hanging="720"/>
        <w:rPr>
          <w:lang w:val="fr-FR"/>
        </w:rPr>
      </w:pPr>
      <w:bookmarkStart w:id="44" w:name="_Toc73637818"/>
      <w:r>
        <w:rPr>
          <w:lang w:val="pt-BR"/>
        </w:rPr>
        <w:t>Interfaces de Hardware</w:t>
      </w:r>
      <w:bookmarkEnd w:id="44"/>
    </w:p>
    <w:p w14:paraId="18EF0F74" w14:textId="5BCB350B" w:rsidR="00D520F3" w:rsidRPr="00AD5EC5" w:rsidRDefault="00AD5EC5" w:rsidP="00AD5EC5">
      <w:pPr>
        <w:pStyle w:val="InfoBlue"/>
        <w:rPr>
          <w:color w:val="auto"/>
          <w:lang w:val="fr-FR"/>
        </w:rPr>
      </w:pPr>
      <w:r>
        <w:rPr>
          <w:color w:val="auto"/>
        </w:rPr>
        <w:t>Os requisitos para acessar a plataforma são: acesso estável a internet e suporte a um navegador.</w:t>
      </w:r>
    </w:p>
    <w:sectPr w:rsidR="00D520F3" w:rsidRPr="00AD5EC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B7BE1" w14:textId="77777777" w:rsidR="00D55990" w:rsidRDefault="00D55990">
      <w:pPr>
        <w:spacing w:line="240" w:lineRule="auto"/>
      </w:pPr>
      <w:r>
        <w:separator/>
      </w:r>
    </w:p>
  </w:endnote>
  <w:endnote w:type="continuationSeparator" w:id="0">
    <w:p w14:paraId="2446A703" w14:textId="77777777" w:rsidR="00D55990" w:rsidRDefault="00D55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3540D" w14:paraId="40940B1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4F824C" w14:textId="77777777" w:rsidR="0033540D" w:rsidRDefault="00D520F3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468277" w14:textId="087D8BC3" w:rsidR="0033540D" w:rsidRDefault="00D520F3">
          <w:pPr>
            <w:jc w:val="center"/>
          </w:pPr>
          <w:r>
            <w:sym w:font="Symbol" w:char="F0D3"/>
          </w:r>
          <w:r>
            <w:t xml:space="preserve">INFORMARKET,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A7E6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07D570" w14:textId="77777777" w:rsidR="0033540D" w:rsidRDefault="00D520F3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A7A76A8" w14:textId="77777777" w:rsidR="0033540D" w:rsidRDefault="003354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EB1E" w14:textId="77777777" w:rsidR="00D55990" w:rsidRDefault="00D55990">
      <w:pPr>
        <w:spacing w:line="240" w:lineRule="auto"/>
      </w:pPr>
      <w:r>
        <w:separator/>
      </w:r>
    </w:p>
  </w:footnote>
  <w:footnote w:type="continuationSeparator" w:id="0">
    <w:p w14:paraId="2CFD72BB" w14:textId="77777777" w:rsidR="00D55990" w:rsidRDefault="00D55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0BF09" w14:textId="77777777" w:rsidR="0033540D" w:rsidRDefault="0033540D">
    <w:pPr>
      <w:rPr>
        <w:sz w:val="24"/>
        <w:szCs w:val="24"/>
      </w:rPr>
    </w:pPr>
  </w:p>
  <w:p w14:paraId="19DDAE17" w14:textId="77777777" w:rsidR="0033540D" w:rsidRDefault="0033540D">
    <w:pPr>
      <w:pBdr>
        <w:top w:val="single" w:sz="6" w:space="1" w:color="auto"/>
      </w:pBdr>
      <w:rPr>
        <w:sz w:val="24"/>
        <w:szCs w:val="24"/>
      </w:rPr>
    </w:pPr>
  </w:p>
  <w:p w14:paraId="686C5875" w14:textId="13034C58" w:rsidR="0033540D" w:rsidRDefault="00D520F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INFORMARKET</w:t>
    </w:r>
  </w:p>
  <w:p w14:paraId="1F8A71DF" w14:textId="77777777" w:rsidR="0033540D" w:rsidRDefault="0033540D">
    <w:pPr>
      <w:pBdr>
        <w:bottom w:val="single" w:sz="6" w:space="1" w:color="auto"/>
      </w:pBdr>
      <w:jc w:val="right"/>
      <w:rPr>
        <w:sz w:val="24"/>
        <w:szCs w:val="24"/>
      </w:rPr>
    </w:pPr>
  </w:p>
  <w:p w14:paraId="1D3F4B09" w14:textId="77777777" w:rsidR="0033540D" w:rsidRDefault="003354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3540D" w14:paraId="3808491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981EFD" w14:textId="77777777" w:rsidR="0033540D" w:rsidRDefault="00D520F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 xml:space="preserve">&lt;Nome do </w:t>
          </w:r>
          <w:proofErr w:type="spellStart"/>
          <w:r>
            <w:t>Projeto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E9A268" w14:textId="77777777" w:rsidR="0033540D" w:rsidRDefault="00D520F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33540D" w14:paraId="72D1B24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90B57" w14:textId="77777777" w:rsidR="0033540D" w:rsidRDefault="00D520F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Especificação</w:t>
          </w:r>
          <w:proofErr w:type="spellEnd"/>
          <w:r>
            <w:t xml:space="preserve"> dos </w:t>
          </w:r>
          <w:proofErr w:type="spellStart"/>
          <w:r>
            <w:t>Requisitos</w:t>
          </w:r>
          <w:proofErr w:type="spellEnd"/>
          <w:r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764D87A" w14:textId="43ACD9DB" w:rsidR="0033540D" w:rsidRDefault="00D520F3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31/05/2021</w:t>
          </w:r>
        </w:p>
      </w:tc>
    </w:tr>
    <w:tr w:rsidR="0033540D" w14:paraId="4161ECCE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1B17EFF" w14:textId="6E96DB77" w:rsidR="0033540D" w:rsidRDefault="00D520F3">
          <w:r>
            <w:rPr>
              <w:lang w:val="pt-BR"/>
            </w:rPr>
            <w:t>PROJF-DRS</w:t>
          </w:r>
        </w:p>
      </w:tc>
    </w:tr>
  </w:tbl>
  <w:p w14:paraId="64C67187" w14:textId="77777777" w:rsidR="0033540D" w:rsidRDefault="003354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2EF2243B"/>
    <w:multiLevelType w:val="multilevel"/>
    <w:tmpl w:val="6238819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5" w15:restartNumberingAfterBreak="0">
    <w:nsid w:val="60085A0A"/>
    <w:multiLevelType w:val="hybridMultilevel"/>
    <w:tmpl w:val="1BE0D5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2832BE"/>
    <w:multiLevelType w:val="hybridMultilevel"/>
    <w:tmpl w:val="B644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F3"/>
    <w:rsid w:val="00071703"/>
    <w:rsid w:val="001262AC"/>
    <w:rsid w:val="00246D63"/>
    <w:rsid w:val="002C33E1"/>
    <w:rsid w:val="0033540D"/>
    <w:rsid w:val="00815E1E"/>
    <w:rsid w:val="00936C2C"/>
    <w:rsid w:val="009E3F15"/>
    <w:rsid w:val="00A02988"/>
    <w:rsid w:val="00AD5EC5"/>
    <w:rsid w:val="00AF2756"/>
    <w:rsid w:val="00B0485F"/>
    <w:rsid w:val="00CA7E65"/>
    <w:rsid w:val="00D520F3"/>
    <w:rsid w:val="00D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4C28A"/>
  <w15:chartTrackingRefBased/>
  <w15:docId w15:val="{5579438E-70C6-4062-8146-1C953AAD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02988"/>
    <w:pPr>
      <w:tabs>
        <w:tab w:val="left" w:pos="432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520F3"/>
    <w:pPr>
      <w:spacing w:before="120" w:after="120"/>
      <w:ind w:left="763"/>
    </w:pPr>
    <w:rPr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Fatec\3&#186;%20Semestre\EG.SOFTWARE%202\Trabalho%20Final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</Template>
  <TotalTime>2</TotalTime>
  <Pages>6</Pages>
  <Words>935</Words>
  <Characters>6339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caio</dc:creator>
  <cp:keywords/>
  <dc:description/>
  <cp:lastModifiedBy>Caio. Paulino</cp:lastModifiedBy>
  <cp:revision>3</cp:revision>
  <dcterms:created xsi:type="dcterms:W3CDTF">2021-06-03T21:36:00Z</dcterms:created>
  <dcterms:modified xsi:type="dcterms:W3CDTF">2021-06-17T23:52:00Z</dcterms:modified>
</cp:coreProperties>
</file>