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A851" w14:textId="1B8A7872" w:rsidR="00DD07C1" w:rsidRDefault="002863DC">
      <w:pPr>
        <w:pStyle w:val="Ttulo"/>
        <w:jc w:val="right"/>
      </w:pPr>
      <w:r w:rsidRPr="002863DC">
        <w:t>IM-SITE</w:t>
      </w:r>
    </w:p>
    <w:p w14:paraId="5AB48CDA" w14:textId="57E05B72" w:rsidR="00DD07C1" w:rsidRDefault="00E566EC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Compra</w:t>
      </w:r>
      <w:proofErr w:type="spellEnd"/>
    </w:p>
    <w:p w14:paraId="5B8C66CD" w14:textId="7222231B" w:rsidR="00DD07C1" w:rsidRDefault="00415C7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14:paraId="3450BDFC" w14:textId="77777777" w:rsidR="00DD07C1" w:rsidRDefault="00DD07C1"/>
    <w:p w14:paraId="54FAED75" w14:textId="77777777" w:rsidR="00DD07C1" w:rsidRDefault="00DD07C1">
      <w:pPr>
        <w:rPr>
          <w:lang w:val="fr-FR"/>
        </w:rPr>
      </w:pPr>
    </w:p>
    <w:p w14:paraId="39748622" w14:textId="77777777" w:rsidR="00DD07C1" w:rsidRDefault="00DD07C1">
      <w:pPr>
        <w:pStyle w:val="Corpodetexto"/>
        <w:rPr>
          <w:lang w:val="fr-FR"/>
        </w:rPr>
      </w:pPr>
    </w:p>
    <w:p w14:paraId="464A9E05" w14:textId="77777777" w:rsidR="00DD07C1" w:rsidRDefault="00DD07C1">
      <w:pPr>
        <w:pStyle w:val="Corpodetexto"/>
        <w:rPr>
          <w:lang w:val="fr-FR"/>
        </w:rPr>
      </w:pPr>
    </w:p>
    <w:p w14:paraId="379CED39" w14:textId="77777777" w:rsidR="00DD07C1" w:rsidRDefault="00DD07C1">
      <w:pPr>
        <w:rPr>
          <w:lang w:val="fr-FR"/>
        </w:rPr>
        <w:sectPr w:rsidR="00DD07C1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A458185" w14:textId="77777777" w:rsidR="00DD07C1" w:rsidRDefault="00415C7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7C1" w14:paraId="72C4BBD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68EAD" w14:textId="77777777" w:rsidR="00DD07C1" w:rsidRDefault="00415C7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6801" w14:textId="77777777" w:rsidR="00DD07C1" w:rsidRDefault="00415C7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EAA3B" w14:textId="77777777" w:rsidR="00DD07C1" w:rsidRDefault="00415C7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784A" w14:textId="77777777" w:rsidR="00DD07C1" w:rsidRDefault="00415C7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D07C1" w14:paraId="44F7B13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65AC2" w14:textId="7999AB7E" w:rsidR="00DD07C1" w:rsidRDefault="00E566EC">
            <w:pPr>
              <w:pStyle w:val="Tabletext"/>
            </w:pPr>
            <w:r>
              <w:rPr>
                <w:lang w:val="pt-BR"/>
              </w:rPr>
              <w:t>08/06/21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47481" w14:textId="5492650A" w:rsidR="00DD07C1" w:rsidRDefault="00E566E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6344" w14:textId="67080403" w:rsidR="00DD07C1" w:rsidRDefault="00E566E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do caso de uso Realizar Compra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E6DE" w14:textId="041123F8" w:rsidR="00DD07C1" w:rsidRDefault="00E566EC">
            <w:pPr>
              <w:pStyle w:val="Tabletext"/>
            </w:pPr>
            <w:r>
              <w:rPr>
                <w:lang w:val="pt-BR"/>
              </w:rPr>
              <w:t>Jean Paes Rabello</w:t>
            </w:r>
          </w:p>
        </w:tc>
      </w:tr>
      <w:tr w:rsidR="00DD07C1" w14:paraId="6472E7D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20EF" w14:textId="77777777" w:rsidR="00DD07C1" w:rsidRDefault="00DD07C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5322" w14:textId="77777777" w:rsidR="00DD07C1" w:rsidRDefault="00DD07C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3FED2" w14:textId="77777777" w:rsidR="00DD07C1" w:rsidRDefault="00DD07C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6BFF" w14:textId="77777777" w:rsidR="00DD07C1" w:rsidRDefault="00DD07C1">
            <w:pPr>
              <w:pStyle w:val="Tabletext"/>
            </w:pPr>
          </w:p>
        </w:tc>
      </w:tr>
      <w:tr w:rsidR="00DD07C1" w14:paraId="29CE98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4BA2F" w14:textId="77777777" w:rsidR="00DD07C1" w:rsidRDefault="00DD07C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4D1" w14:textId="77777777" w:rsidR="00DD07C1" w:rsidRDefault="00DD07C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9444D" w14:textId="77777777" w:rsidR="00DD07C1" w:rsidRDefault="00DD07C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17A9" w14:textId="77777777" w:rsidR="00DD07C1" w:rsidRDefault="00DD07C1">
            <w:pPr>
              <w:pStyle w:val="Tabletext"/>
            </w:pPr>
          </w:p>
        </w:tc>
      </w:tr>
      <w:tr w:rsidR="00DD07C1" w14:paraId="4DA28EE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CFB67" w14:textId="77777777" w:rsidR="00DD07C1" w:rsidRDefault="00DD07C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59241" w14:textId="77777777" w:rsidR="00DD07C1" w:rsidRDefault="00DD07C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C0EC" w14:textId="77777777" w:rsidR="00DD07C1" w:rsidRDefault="00DD07C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DFA92" w14:textId="77777777" w:rsidR="00DD07C1" w:rsidRDefault="00DD07C1">
            <w:pPr>
              <w:pStyle w:val="Tabletext"/>
            </w:pPr>
          </w:p>
        </w:tc>
      </w:tr>
    </w:tbl>
    <w:p w14:paraId="705101EA" w14:textId="77777777" w:rsidR="00DD07C1" w:rsidRDefault="00DD07C1"/>
    <w:p w14:paraId="6EC37194" w14:textId="133128EA" w:rsidR="00DD07C1" w:rsidRDefault="00415C7C">
      <w:pPr>
        <w:pStyle w:val="Ttulo"/>
        <w:rPr>
          <w:lang w:val="pt-BR"/>
        </w:rPr>
      </w:pPr>
      <w:r>
        <w:br w:type="page"/>
      </w:r>
      <w:r>
        <w:rPr>
          <w:lang w:val="pt-BR"/>
        </w:rPr>
        <w:lastRenderedPageBreak/>
        <w:t>Índice Analítico</w:t>
      </w:r>
    </w:p>
    <w:p w14:paraId="1E32516B" w14:textId="6416B21C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Realizar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6A2FA5" w14:textId="78799AAA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28225" w14:textId="149E3A08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377791" w14:textId="3CC3CFD4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F2E35F" w14:textId="31DCC7C8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98A5C" w14:textId="00D5764E" w:rsidR="009D3235" w:rsidRDefault="009D323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8C8A" w14:textId="08B7A622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56EE9" w14:textId="3FB29D06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0CC640" w14:textId="4F1DDD45" w:rsidR="009D3235" w:rsidRDefault="009D32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E446A" w14:textId="175FCD38" w:rsidR="009D3235" w:rsidRDefault="009D32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D539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D5397">
        <w:rPr>
          <w:noProof/>
          <w:lang w:val="pt-BR"/>
        </w:rPr>
        <w:t>Pós-condição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FB6270" w14:textId="28337512" w:rsidR="009D3235" w:rsidRPr="009D3235" w:rsidRDefault="009D3235" w:rsidP="009D3235">
      <w:pPr>
        <w:rPr>
          <w:lang w:val="pt-BR"/>
        </w:rPr>
      </w:pPr>
      <w:r>
        <w:fldChar w:fldCharType="end"/>
      </w:r>
    </w:p>
    <w:p w14:paraId="029410BE" w14:textId="77777777" w:rsidR="009D3235" w:rsidRDefault="009D3235">
      <w:pPr>
        <w:pStyle w:val="Ttulo"/>
      </w:pPr>
    </w:p>
    <w:p w14:paraId="59BAD29C" w14:textId="77777777" w:rsidR="009D3235" w:rsidRDefault="009D3235">
      <w:pPr>
        <w:pStyle w:val="Ttulo"/>
      </w:pPr>
    </w:p>
    <w:p w14:paraId="6AC9EB3E" w14:textId="77777777" w:rsidR="009D3235" w:rsidRDefault="009D3235">
      <w:pPr>
        <w:pStyle w:val="Ttulo"/>
      </w:pPr>
    </w:p>
    <w:p w14:paraId="7C32D0C5" w14:textId="77777777" w:rsidR="009D3235" w:rsidRDefault="009D3235">
      <w:pPr>
        <w:pStyle w:val="Ttulo"/>
      </w:pPr>
    </w:p>
    <w:p w14:paraId="7F3AAA9F" w14:textId="77777777" w:rsidR="009D3235" w:rsidRDefault="009D3235">
      <w:pPr>
        <w:pStyle w:val="Ttulo"/>
      </w:pPr>
    </w:p>
    <w:p w14:paraId="769337C9" w14:textId="77777777" w:rsidR="009D3235" w:rsidRDefault="009D3235">
      <w:pPr>
        <w:pStyle w:val="Ttulo"/>
      </w:pPr>
    </w:p>
    <w:p w14:paraId="324E713F" w14:textId="77777777" w:rsidR="009D3235" w:rsidRDefault="009D3235">
      <w:pPr>
        <w:pStyle w:val="Ttulo"/>
      </w:pPr>
    </w:p>
    <w:p w14:paraId="76FF863C" w14:textId="77777777" w:rsidR="009D3235" w:rsidRDefault="009D3235">
      <w:pPr>
        <w:pStyle w:val="Ttulo"/>
      </w:pPr>
    </w:p>
    <w:p w14:paraId="41E2497A" w14:textId="77777777" w:rsidR="009D3235" w:rsidRDefault="009D3235">
      <w:pPr>
        <w:pStyle w:val="Ttulo"/>
      </w:pPr>
    </w:p>
    <w:p w14:paraId="567A3C01" w14:textId="77777777" w:rsidR="009D3235" w:rsidRDefault="009D3235">
      <w:pPr>
        <w:pStyle w:val="Ttulo"/>
      </w:pPr>
    </w:p>
    <w:p w14:paraId="4732001F" w14:textId="77777777" w:rsidR="009D3235" w:rsidRDefault="009D3235">
      <w:pPr>
        <w:pStyle w:val="Ttulo"/>
      </w:pPr>
    </w:p>
    <w:p w14:paraId="57B90EF0" w14:textId="77777777" w:rsidR="009D3235" w:rsidRDefault="009D3235">
      <w:pPr>
        <w:pStyle w:val="Ttulo"/>
      </w:pPr>
    </w:p>
    <w:p w14:paraId="2E129677" w14:textId="77777777" w:rsidR="009D3235" w:rsidRDefault="009D3235">
      <w:pPr>
        <w:pStyle w:val="Ttulo"/>
      </w:pPr>
    </w:p>
    <w:p w14:paraId="4F268402" w14:textId="77777777" w:rsidR="009D3235" w:rsidRDefault="009D3235">
      <w:pPr>
        <w:pStyle w:val="Ttulo"/>
      </w:pPr>
    </w:p>
    <w:p w14:paraId="747B301E" w14:textId="77777777" w:rsidR="009D3235" w:rsidRDefault="009D3235">
      <w:pPr>
        <w:pStyle w:val="Ttulo"/>
      </w:pPr>
    </w:p>
    <w:p w14:paraId="416B7ED0" w14:textId="77777777" w:rsidR="009D3235" w:rsidRDefault="009D3235">
      <w:pPr>
        <w:pStyle w:val="Ttulo"/>
      </w:pPr>
    </w:p>
    <w:p w14:paraId="3CA332D8" w14:textId="77777777" w:rsidR="009D3235" w:rsidRDefault="009D3235">
      <w:pPr>
        <w:pStyle w:val="Ttulo"/>
      </w:pPr>
    </w:p>
    <w:p w14:paraId="14613F37" w14:textId="77777777" w:rsidR="009D3235" w:rsidRDefault="009D3235">
      <w:pPr>
        <w:pStyle w:val="Ttulo"/>
      </w:pPr>
    </w:p>
    <w:p w14:paraId="5A0A01ED" w14:textId="77777777" w:rsidR="009D3235" w:rsidRDefault="009D3235">
      <w:pPr>
        <w:pStyle w:val="Ttulo"/>
      </w:pPr>
    </w:p>
    <w:p w14:paraId="7DC393DF" w14:textId="77777777" w:rsidR="009D3235" w:rsidRDefault="009D3235">
      <w:pPr>
        <w:pStyle w:val="Ttulo"/>
      </w:pPr>
    </w:p>
    <w:p w14:paraId="0D7D696C" w14:textId="205D223B" w:rsidR="00DD07C1" w:rsidRDefault="00E566EC">
      <w:pPr>
        <w:pStyle w:val="Ttulo"/>
      </w:pPr>
      <w:proofErr w:type="spellStart"/>
      <w:r>
        <w:lastRenderedPageBreak/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Compra</w:t>
      </w:r>
      <w:proofErr w:type="spellEnd"/>
    </w:p>
    <w:p w14:paraId="2FF6E450" w14:textId="77777777" w:rsidR="009D3235" w:rsidRPr="009D3235" w:rsidRDefault="009D3235" w:rsidP="009D3235"/>
    <w:p w14:paraId="343359F2" w14:textId="42848FB6" w:rsidR="00DD07C1" w:rsidRDefault="00E566EC">
      <w:pPr>
        <w:pStyle w:val="Ttulo1"/>
        <w:ind w:left="1080" w:hanging="360"/>
      </w:pPr>
      <w:bookmarkStart w:id="0" w:name="_Toc74075431"/>
      <w:bookmarkStart w:id="1" w:name="_Toc425054504"/>
      <w:bookmarkStart w:id="2" w:name="_Toc423410238"/>
      <w:r>
        <w:rPr>
          <w:lang w:val="pt-BR"/>
        </w:rPr>
        <w:t>Realizar Compra</w:t>
      </w:r>
      <w:bookmarkEnd w:id="0"/>
    </w:p>
    <w:p w14:paraId="310E639E" w14:textId="77777777" w:rsidR="00DD07C1" w:rsidRDefault="00415C7C">
      <w:pPr>
        <w:pStyle w:val="Ttulo2"/>
      </w:pPr>
      <w:bookmarkStart w:id="3" w:name="_Toc74075432"/>
      <w:r>
        <w:rPr>
          <w:lang w:val="pt-BR"/>
        </w:rPr>
        <w:t>Breve Descrição</w:t>
      </w:r>
      <w:bookmarkEnd w:id="1"/>
      <w:bookmarkEnd w:id="2"/>
      <w:bookmarkEnd w:id="3"/>
    </w:p>
    <w:p w14:paraId="3C521D1B" w14:textId="386A7640" w:rsidR="00E566EC" w:rsidRPr="00272FBF" w:rsidRDefault="00E566EC" w:rsidP="00E566EC">
      <w:pPr>
        <w:pStyle w:val="InfoBlue"/>
        <w:rPr>
          <w:i w:val="0"/>
          <w:iCs w:val="0"/>
          <w:color w:val="000000"/>
        </w:rPr>
      </w:pPr>
      <w:bookmarkStart w:id="4" w:name="_Toc425054505"/>
      <w:bookmarkStart w:id="5" w:name="_Toc423410239"/>
      <w:r w:rsidRPr="00272FBF">
        <w:rPr>
          <w:i w:val="0"/>
          <w:iCs w:val="0"/>
          <w:color w:val="000000"/>
          <w:lang w:val="pt-BR"/>
        </w:rPr>
        <w:t xml:space="preserve">Funcionalidade que permite que um usuário </w:t>
      </w:r>
      <w:r>
        <w:rPr>
          <w:i w:val="0"/>
          <w:iCs w:val="0"/>
          <w:color w:val="000000"/>
          <w:lang w:val="pt-BR"/>
        </w:rPr>
        <w:t>poss</w:t>
      </w:r>
      <w:r w:rsidR="009C428E">
        <w:rPr>
          <w:i w:val="0"/>
          <w:iCs w:val="0"/>
          <w:color w:val="000000"/>
          <w:lang w:val="pt-BR"/>
        </w:rPr>
        <w:t>a</w:t>
      </w:r>
      <w:r>
        <w:rPr>
          <w:i w:val="0"/>
          <w:iCs w:val="0"/>
          <w:color w:val="000000"/>
          <w:lang w:val="pt-BR"/>
        </w:rPr>
        <w:t xml:space="preserve"> realizar compras no site da empresa.</w:t>
      </w:r>
    </w:p>
    <w:p w14:paraId="6454957E" w14:textId="77777777" w:rsidR="00DD07C1" w:rsidRDefault="00415C7C">
      <w:pPr>
        <w:pStyle w:val="Ttulo1"/>
        <w:widowControl/>
        <w:ind w:left="1080" w:hanging="360"/>
        <w:rPr>
          <w:lang w:val="fr-FR"/>
        </w:rPr>
      </w:pPr>
      <w:bookmarkStart w:id="6" w:name="_Toc74075433"/>
      <w:r>
        <w:rPr>
          <w:lang w:val="pt-BR"/>
        </w:rPr>
        <w:t>Fluxo de Eventos</w:t>
      </w:r>
      <w:bookmarkEnd w:id="4"/>
      <w:bookmarkEnd w:id="5"/>
      <w:bookmarkEnd w:id="6"/>
    </w:p>
    <w:p w14:paraId="1BF7F86A" w14:textId="5A765AEF" w:rsidR="00DD07C1" w:rsidRDefault="00415C7C">
      <w:pPr>
        <w:pStyle w:val="Ttulo2"/>
        <w:widowControl/>
        <w:rPr>
          <w:lang w:val="fr-FR"/>
        </w:rPr>
      </w:pPr>
      <w:bookmarkStart w:id="7" w:name="_Toc425054506"/>
      <w:bookmarkStart w:id="8" w:name="_Toc423410240"/>
      <w:bookmarkStart w:id="9" w:name="_Toc74075434"/>
      <w:r>
        <w:rPr>
          <w:lang w:val="pt-BR"/>
        </w:rPr>
        <w:t>Fluxo Básico</w:t>
      </w:r>
      <w:bookmarkEnd w:id="7"/>
      <w:bookmarkEnd w:id="8"/>
      <w:bookmarkEnd w:id="9"/>
      <w:r>
        <w:rPr>
          <w:lang w:val="fr-FR"/>
        </w:rPr>
        <w:t xml:space="preserve"> </w:t>
      </w:r>
    </w:p>
    <w:p w14:paraId="098B7851" w14:textId="1186BBCA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>1 – O usuário inicia a sessão;</w:t>
      </w:r>
    </w:p>
    <w:p w14:paraId="2A935C15" w14:textId="78DEF15F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>2 – O usuário seleciona um produto;</w:t>
      </w:r>
    </w:p>
    <w:p w14:paraId="09414F78" w14:textId="3EDA0BAA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>3 – Na tela do produto, o usuário seleciona ‘‘Realizar Compra’’ ;</w:t>
      </w:r>
    </w:p>
    <w:p w14:paraId="4DFE5BF6" w14:textId="7755B358" w:rsidR="009C428E" w:rsidRDefault="009C428E" w:rsidP="00E566EC">
      <w:pPr>
        <w:ind w:left="720"/>
        <w:rPr>
          <w:lang w:val="fr-FR"/>
        </w:rPr>
      </w:pPr>
      <w:r>
        <w:rPr>
          <w:lang w:val="fr-FR"/>
        </w:rPr>
        <w:tab/>
        <w:t>3.1 – Caso o usuário não tenha iniciado sessão, vá para FA0001.</w:t>
      </w:r>
    </w:p>
    <w:p w14:paraId="063E0920" w14:textId="3979C929" w:rsidR="00E566EC" w:rsidRDefault="00E566EC" w:rsidP="00E566EC">
      <w:pPr>
        <w:ind w:left="720"/>
        <w:rPr>
          <w:lang w:val="fr-FR"/>
        </w:rPr>
      </w:pPr>
      <w:r>
        <w:rPr>
          <w:lang w:val="fr-FR"/>
        </w:rPr>
        <w:t xml:space="preserve">4 </w:t>
      </w:r>
      <w:r w:rsidR="0076110F">
        <w:rPr>
          <w:lang w:val="fr-FR"/>
        </w:rPr>
        <w:t>–</w:t>
      </w:r>
      <w:r>
        <w:rPr>
          <w:lang w:val="fr-FR"/>
        </w:rPr>
        <w:t xml:space="preserve"> </w:t>
      </w:r>
      <w:r w:rsidR="0076110F">
        <w:rPr>
          <w:lang w:val="fr-FR"/>
        </w:rPr>
        <w:t>O usuário insere as informações de pagamento (</w:t>
      </w:r>
      <w:r w:rsidR="009C428E">
        <w:rPr>
          <w:lang w:val="fr-FR"/>
        </w:rPr>
        <w:t xml:space="preserve">nome do titular, </w:t>
      </w:r>
      <w:r w:rsidR="0076110F">
        <w:rPr>
          <w:lang w:val="fr-FR"/>
        </w:rPr>
        <w:t>número do cartão, cvv, data de validade)</w:t>
      </w:r>
      <w:r w:rsidR="009C428E">
        <w:rPr>
          <w:lang w:val="fr-FR"/>
        </w:rPr>
        <w:t>.</w:t>
      </w:r>
    </w:p>
    <w:p w14:paraId="1026FC65" w14:textId="2C565A53" w:rsidR="00A47A30" w:rsidRPr="00E566EC" w:rsidRDefault="00A47A30" w:rsidP="00E566EC">
      <w:pPr>
        <w:ind w:left="720"/>
        <w:rPr>
          <w:lang w:val="fr-FR"/>
        </w:rPr>
      </w:pPr>
      <w:r>
        <w:rPr>
          <w:lang w:val="fr-FR"/>
        </w:rPr>
        <w:tab/>
        <w:t>4.1 Caso as informações não forem válidas, o usuário deverá reinsirí-las.</w:t>
      </w:r>
    </w:p>
    <w:p w14:paraId="03BF74CC" w14:textId="77777777" w:rsidR="00DD07C1" w:rsidRDefault="00415C7C">
      <w:pPr>
        <w:pStyle w:val="Ttulo2"/>
        <w:widowControl/>
        <w:rPr>
          <w:lang w:val="fr-FR"/>
        </w:rPr>
      </w:pPr>
      <w:bookmarkStart w:id="10" w:name="_Toc425054507"/>
      <w:bookmarkStart w:id="11" w:name="_Toc423410241"/>
      <w:bookmarkStart w:id="12" w:name="_Toc74075435"/>
      <w:r>
        <w:rPr>
          <w:lang w:val="pt-BR"/>
        </w:rPr>
        <w:t>Fluxos Alternativos</w:t>
      </w:r>
      <w:bookmarkEnd w:id="10"/>
      <w:bookmarkEnd w:id="11"/>
      <w:bookmarkEnd w:id="12"/>
    </w:p>
    <w:p w14:paraId="62F05C9F" w14:textId="2F1C9EC3" w:rsidR="00DD07C1" w:rsidRDefault="00A47A30">
      <w:pPr>
        <w:pStyle w:val="Ttulo3"/>
        <w:widowControl/>
        <w:rPr>
          <w:lang w:val="fr-FR"/>
        </w:rPr>
      </w:pPr>
      <w:bookmarkStart w:id="13" w:name="_Toc74075436"/>
      <w:r>
        <w:rPr>
          <w:lang w:val="pt-BR"/>
        </w:rPr>
        <w:t>FA0001</w:t>
      </w:r>
      <w:bookmarkEnd w:id="13"/>
    </w:p>
    <w:p w14:paraId="52E72E73" w14:textId="0FC19CDC" w:rsidR="00A47A30" w:rsidRDefault="00A47A30" w:rsidP="00A47A30">
      <w:pPr>
        <w:ind w:left="720"/>
        <w:rPr>
          <w:lang w:val="fr-FR"/>
        </w:rPr>
      </w:pPr>
      <w:r>
        <w:rPr>
          <w:lang w:val="fr-FR"/>
        </w:rPr>
        <w:t>1 – O usuário inicia a sessão;</w:t>
      </w:r>
    </w:p>
    <w:p w14:paraId="09EDE5EB" w14:textId="77A33A70" w:rsidR="00A47A30" w:rsidRDefault="00A47A30" w:rsidP="00A47A30">
      <w:pPr>
        <w:ind w:left="720"/>
        <w:rPr>
          <w:lang w:val="fr-FR"/>
        </w:rPr>
      </w:pPr>
      <w:r>
        <w:rPr>
          <w:lang w:val="fr-FR"/>
        </w:rPr>
        <w:t>2 – Na tela do produto, o usuário seleciona ‘‘Realizar Compra’’ ;</w:t>
      </w:r>
    </w:p>
    <w:p w14:paraId="644A418D" w14:textId="23B235D5" w:rsidR="00A47A30" w:rsidRDefault="00A47A30" w:rsidP="00A47A30">
      <w:pPr>
        <w:ind w:left="720"/>
        <w:rPr>
          <w:lang w:val="fr-FR"/>
        </w:rPr>
      </w:pPr>
      <w:r>
        <w:rPr>
          <w:lang w:val="fr-FR"/>
        </w:rPr>
        <w:t>3 – O usuário insere as informações de pagamento (nome do titular, número do cartão, cvv, data de validade).</w:t>
      </w:r>
    </w:p>
    <w:p w14:paraId="4269F8BC" w14:textId="75DC2701" w:rsidR="008105EC" w:rsidRPr="008105EC" w:rsidRDefault="00A47A30" w:rsidP="008105EC">
      <w:pPr>
        <w:pStyle w:val="PargrafodaLista"/>
        <w:numPr>
          <w:ilvl w:val="1"/>
          <w:numId w:val="1"/>
        </w:numPr>
      </w:pPr>
      <w:r w:rsidRPr="003F2E18">
        <w:rPr>
          <w:lang w:val="fr-FR"/>
        </w:rPr>
        <w:t>Caso as informações não forem válidas, o usuário deverá reinsirí-las.</w:t>
      </w:r>
      <w:bookmarkStart w:id="14" w:name="_Hlk74074658"/>
    </w:p>
    <w:p w14:paraId="19D15397" w14:textId="77777777" w:rsidR="008105EC" w:rsidRDefault="008105EC" w:rsidP="008105EC">
      <w:pPr>
        <w:pStyle w:val="PargrafodaLista"/>
      </w:pPr>
    </w:p>
    <w:p w14:paraId="2A39FB98" w14:textId="77777777" w:rsidR="00DD07C1" w:rsidRDefault="00415C7C">
      <w:pPr>
        <w:pStyle w:val="Ttulo1"/>
        <w:widowControl/>
        <w:ind w:left="1080" w:hanging="360"/>
        <w:rPr>
          <w:sz w:val="24"/>
          <w:szCs w:val="24"/>
        </w:rPr>
      </w:pPr>
      <w:bookmarkStart w:id="15" w:name="_Toc425054512"/>
      <w:bookmarkStart w:id="16" w:name="_Toc423410253"/>
      <w:bookmarkStart w:id="17" w:name="_Toc74075437"/>
      <w:bookmarkEnd w:id="14"/>
      <w:r>
        <w:rPr>
          <w:sz w:val="24"/>
          <w:szCs w:val="24"/>
          <w:lang w:val="pt-BR"/>
        </w:rPr>
        <w:t>Precondições</w:t>
      </w:r>
      <w:bookmarkEnd w:id="15"/>
      <w:bookmarkEnd w:id="16"/>
      <w:bookmarkEnd w:id="17"/>
    </w:p>
    <w:p w14:paraId="7763332B" w14:textId="6079B63E" w:rsidR="00DD07C1" w:rsidRDefault="00415C7C">
      <w:pPr>
        <w:pStyle w:val="Ttulo2"/>
        <w:widowControl/>
        <w:rPr>
          <w:lang w:val="pt-BR"/>
        </w:rPr>
      </w:pPr>
      <w:bookmarkStart w:id="18" w:name="_Toc425054513"/>
      <w:bookmarkStart w:id="19" w:name="_Toc423410254"/>
      <w:bookmarkStart w:id="20" w:name="_Toc74075438"/>
      <w:r>
        <w:rPr>
          <w:lang w:val="pt-BR"/>
        </w:rPr>
        <w:t>Precondição Um</w:t>
      </w:r>
      <w:bookmarkEnd w:id="18"/>
      <w:bookmarkEnd w:id="19"/>
      <w:bookmarkEnd w:id="20"/>
    </w:p>
    <w:p w14:paraId="385149DB" w14:textId="0DFD97A3" w:rsidR="008105EC" w:rsidRPr="008105EC" w:rsidRDefault="008105EC" w:rsidP="008105EC">
      <w:pPr>
        <w:ind w:left="720"/>
        <w:rPr>
          <w:lang w:val="pt-BR"/>
        </w:rPr>
      </w:pPr>
      <w:r>
        <w:rPr>
          <w:lang w:val="pt-BR"/>
        </w:rPr>
        <w:t>O usuário deve estar logado para concluir o processo de compra.</w:t>
      </w:r>
    </w:p>
    <w:p w14:paraId="33AEE7F7" w14:textId="77777777" w:rsidR="00DD07C1" w:rsidRDefault="00415C7C">
      <w:pPr>
        <w:pStyle w:val="Ttulo1"/>
        <w:widowControl/>
        <w:ind w:left="1080" w:hanging="360"/>
        <w:rPr>
          <w:sz w:val="24"/>
          <w:szCs w:val="24"/>
        </w:rPr>
      </w:pPr>
      <w:bookmarkStart w:id="21" w:name="_Toc425054514"/>
      <w:bookmarkStart w:id="22" w:name="_Toc423410255"/>
      <w:bookmarkStart w:id="23" w:name="_Toc74075439"/>
      <w:r>
        <w:rPr>
          <w:sz w:val="24"/>
          <w:szCs w:val="24"/>
          <w:lang w:val="pt-BR"/>
        </w:rPr>
        <w:t>Pós-condições</w:t>
      </w:r>
      <w:bookmarkEnd w:id="21"/>
      <w:bookmarkEnd w:id="22"/>
      <w:bookmarkEnd w:id="23"/>
    </w:p>
    <w:p w14:paraId="70795FE2" w14:textId="51929BC2" w:rsidR="00DD07C1" w:rsidRDefault="00415C7C">
      <w:pPr>
        <w:pStyle w:val="Ttulo2"/>
        <w:widowControl/>
        <w:rPr>
          <w:lang w:val="pt-BR"/>
        </w:rPr>
      </w:pPr>
      <w:bookmarkStart w:id="24" w:name="_Toc425054515"/>
      <w:bookmarkStart w:id="25" w:name="_Toc423410256"/>
      <w:bookmarkStart w:id="26" w:name="_Toc74075440"/>
      <w:r>
        <w:rPr>
          <w:lang w:val="pt-BR"/>
        </w:rPr>
        <w:t>Pós-condição Um</w:t>
      </w:r>
      <w:bookmarkEnd w:id="24"/>
      <w:bookmarkEnd w:id="25"/>
      <w:bookmarkEnd w:id="26"/>
    </w:p>
    <w:p w14:paraId="2327FE98" w14:textId="1A66CC22" w:rsidR="008105EC" w:rsidRDefault="008105EC" w:rsidP="008105EC">
      <w:pPr>
        <w:pStyle w:val="Corpodetexto"/>
      </w:pPr>
      <w:r>
        <w:rPr>
          <w:lang w:val="pt-BR"/>
        </w:rPr>
        <w:t>O sistema deve redirecionar o usuário para a página inicial</w:t>
      </w:r>
    </w:p>
    <w:p w14:paraId="1D8CB1AD" w14:textId="4B6BDFF6" w:rsidR="00E566EC" w:rsidRDefault="00E566EC">
      <w:pPr>
        <w:pStyle w:val="InfoBlue"/>
      </w:pPr>
    </w:p>
    <w:sectPr w:rsidR="00E566EC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33F2" w14:textId="77777777" w:rsidR="00C55487" w:rsidRDefault="00C55487">
      <w:pPr>
        <w:spacing w:line="240" w:lineRule="auto"/>
      </w:pPr>
      <w:r>
        <w:separator/>
      </w:r>
    </w:p>
  </w:endnote>
  <w:endnote w:type="continuationSeparator" w:id="0">
    <w:p w14:paraId="05AE2C7D" w14:textId="77777777" w:rsidR="00C55487" w:rsidRDefault="00C55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7C1" w14:paraId="4CA0525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0E1224" w14:textId="77777777" w:rsidR="00DD07C1" w:rsidRDefault="00415C7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DAA553" w14:textId="19D77132" w:rsidR="00DD07C1" w:rsidRDefault="00415C7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E566EC">
            <w:t>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63D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054E7A" w14:textId="77777777" w:rsidR="00DD07C1" w:rsidRDefault="00415C7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D82EFE0" w14:textId="77777777" w:rsidR="00DD07C1" w:rsidRDefault="00DD07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46E6" w14:textId="77777777" w:rsidR="00C55487" w:rsidRDefault="00C55487">
      <w:pPr>
        <w:spacing w:line="240" w:lineRule="auto"/>
      </w:pPr>
      <w:r>
        <w:separator/>
      </w:r>
    </w:p>
  </w:footnote>
  <w:footnote w:type="continuationSeparator" w:id="0">
    <w:p w14:paraId="59ACDE08" w14:textId="77777777" w:rsidR="00C55487" w:rsidRDefault="00C55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CE88" w14:textId="77777777" w:rsidR="00DD07C1" w:rsidRDefault="00DD07C1">
    <w:pPr>
      <w:rPr>
        <w:sz w:val="24"/>
        <w:szCs w:val="24"/>
      </w:rPr>
    </w:pPr>
  </w:p>
  <w:p w14:paraId="16FE0F4D" w14:textId="77777777" w:rsidR="00DD07C1" w:rsidRDefault="00DD07C1">
    <w:pPr>
      <w:pBdr>
        <w:top w:val="single" w:sz="6" w:space="1" w:color="auto"/>
      </w:pBdr>
      <w:rPr>
        <w:sz w:val="24"/>
        <w:szCs w:val="24"/>
      </w:rPr>
    </w:pPr>
  </w:p>
  <w:p w14:paraId="2B9DB2EC" w14:textId="651D2673" w:rsidR="00DD07C1" w:rsidRDefault="00E566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5BE5D92E" w14:textId="77777777" w:rsidR="00DD07C1" w:rsidRDefault="00DD07C1">
    <w:pPr>
      <w:pBdr>
        <w:bottom w:val="single" w:sz="6" w:space="1" w:color="auto"/>
      </w:pBdr>
      <w:jc w:val="right"/>
      <w:rPr>
        <w:sz w:val="24"/>
        <w:szCs w:val="24"/>
      </w:rPr>
    </w:pPr>
  </w:p>
  <w:p w14:paraId="1BC9A490" w14:textId="77777777" w:rsidR="00DD07C1" w:rsidRDefault="00DD07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7C1" w14:paraId="3B0278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AB64C4" w14:textId="77777777" w:rsidR="00DD07C1" w:rsidRDefault="00415C7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566EC">
            <w:t xml:space="preserve">&lt;Nome do </w:t>
          </w:r>
          <w:proofErr w:type="spellStart"/>
          <w:r w:rsidR="00E566EC">
            <w:t>Projeto</w:t>
          </w:r>
          <w:proofErr w:type="spellEnd"/>
          <w:r w:rsidR="00E566EC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456363" w14:textId="05AA4F4D" w:rsidR="00DD07C1" w:rsidRDefault="00415C7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DD07C1" w14:paraId="43DA98D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86E4D" w14:textId="7CA2A923" w:rsidR="00DD07C1" w:rsidRDefault="00E566EC">
          <w:proofErr w:type="spellStart"/>
          <w:r>
            <w:t>Especificação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>
            <w:t>Realizar</w:t>
          </w:r>
          <w:proofErr w:type="spellEnd"/>
          <w:r>
            <w:t xml:space="preserve"> </w:t>
          </w:r>
          <w:proofErr w:type="spellStart"/>
          <w:r>
            <w:t>Compra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C7B14" w14:textId="38475F26" w:rsidR="00DD07C1" w:rsidRDefault="00415C7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566EC">
            <w:rPr>
              <w:lang w:val="pt-BR"/>
            </w:rPr>
            <w:t>08</w:t>
          </w:r>
          <w:r>
            <w:rPr>
              <w:lang w:val="pt-BR"/>
            </w:rPr>
            <w:t>/</w:t>
          </w:r>
          <w:r w:rsidR="00E566EC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E566EC">
            <w:rPr>
              <w:lang w:val="pt-BR"/>
            </w:rPr>
            <w:t>21</w:t>
          </w:r>
        </w:p>
      </w:tc>
    </w:tr>
    <w:tr w:rsidR="00DD07C1" w14:paraId="156096B2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2548A4" w14:textId="0655C608" w:rsidR="00DD07C1" w:rsidRDefault="00E566EC">
          <w:r>
            <w:rPr>
              <w:lang w:val="pt-BR"/>
            </w:rPr>
            <w:t>PROJF-DCU3</w:t>
          </w:r>
        </w:p>
      </w:tc>
    </w:tr>
  </w:tbl>
  <w:p w14:paraId="3581D958" w14:textId="77777777" w:rsidR="00DD07C1" w:rsidRDefault="00DD07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877C20"/>
    <w:multiLevelType w:val="multilevel"/>
    <w:tmpl w:val="4F6C56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C"/>
    <w:rsid w:val="002863DC"/>
    <w:rsid w:val="003F2E18"/>
    <w:rsid w:val="00415C7C"/>
    <w:rsid w:val="0076110F"/>
    <w:rsid w:val="008105EC"/>
    <w:rsid w:val="009C428E"/>
    <w:rsid w:val="009D3235"/>
    <w:rsid w:val="00A47A30"/>
    <w:rsid w:val="00C55487"/>
    <w:rsid w:val="00DD07C1"/>
    <w:rsid w:val="00E5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94D5335"/>
  <w15:chartTrackingRefBased/>
  <w15:docId w15:val="{2973E4DE-082F-435D-98FF-CAFC2F3A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A4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&#186;%20semestre\Engenharia%20de%20software%20II\Trabalhos\Tarefa%20Final\Templates%20para%20documenta&#231;&#227;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33</TotalTime>
  <Pages>4</Pages>
  <Words>249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Jean Rabello</dc:creator>
  <cp:keywords/>
  <dc:description/>
  <cp:lastModifiedBy>Caio. Paulino</cp:lastModifiedBy>
  <cp:revision>5</cp:revision>
  <dcterms:created xsi:type="dcterms:W3CDTF">2021-06-08T22:26:00Z</dcterms:created>
  <dcterms:modified xsi:type="dcterms:W3CDTF">2021-06-17T23:51:00Z</dcterms:modified>
</cp:coreProperties>
</file>