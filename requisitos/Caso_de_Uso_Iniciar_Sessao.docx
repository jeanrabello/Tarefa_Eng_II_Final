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42C0" w14:textId="0F88BA27" w:rsidR="00E8325E" w:rsidRDefault="005D0094">
      <w:pPr>
        <w:pStyle w:val="Ttulo"/>
        <w:jc w:val="right"/>
      </w:pPr>
      <w:r w:rsidRPr="005D0094">
        <w:t>IM-SITE</w:t>
      </w:r>
    </w:p>
    <w:p w14:paraId="275CB610" w14:textId="39DAB539" w:rsidR="00E8325E" w:rsidRDefault="00501C3B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Sessão</w:t>
      </w:r>
      <w:proofErr w:type="spellEnd"/>
    </w:p>
    <w:p w14:paraId="2AC15663" w14:textId="77777777" w:rsidR="00E8325E" w:rsidRDefault="00E8325E">
      <w:pPr>
        <w:pStyle w:val="Ttulo"/>
        <w:jc w:val="right"/>
      </w:pPr>
    </w:p>
    <w:p w14:paraId="561BCDE2" w14:textId="0D0FC96F" w:rsidR="00E8325E" w:rsidRDefault="000D41B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14:paraId="03B6409B" w14:textId="77777777" w:rsidR="00E8325E" w:rsidRDefault="00E8325E"/>
    <w:p w14:paraId="12E8F2B1" w14:textId="77777777" w:rsidR="00E8325E" w:rsidRDefault="00E8325E">
      <w:pPr>
        <w:rPr>
          <w:lang w:val="fr-FR"/>
        </w:rPr>
      </w:pPr>
    </w:p>
    <w:p w14:paraId="0DB32593" w14:textId="77777777" w:rsidR="00E8325E" w:rsidRDefault="00E8325E">
      <w:pPr>
        <w:pStyle w:val="Corpodetexto"/>
        <w:rPr>
          <w:lang w:val="fr-FR"/>
        </w:rPr>
      </w:pPr>
    </w:p>
    <w:p w14:paraId="2CB529E0" w14:textId="77777777" w:rsidR="00E8325E" w:rsidRDefault="00E8325E">
      <w:pPr>
        <w:pStyle w:val="Corpodetexto"/>
        <w:rPr>
          <w:lang w:val="fr-FR"/>
        </w:rPr>
      </w:pPr>
    </w:p>
    <w:p w14:paraId="3D1443DF" w14:textId="77777777" w:rsidR="00E8325E" w:rsidRDefault="00E8325E">
      <w:pPr>
        <w:rPr>
          <w:lang w:val="fr-FR"/>
        </w:rPr>
        <w:sectPr w:rsidR="00E8325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D7C8CF1" w14:textId="77777777" w:rsidR="00E8325E" w:rsidRDefault="000D41B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325E" w14:paraId="1CDD335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C59A" w14:textId="77777777" w:rsidR="00E8325E" w:rsidRDefault="000D41B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8CCB" w14:textId="77777777" w:rsidR="00E8325E" w:rsidRDefault="000D41B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A3E82" w14:textId="77777777" w:rsidR="00E8325E" w:rsidRDefault="000D41B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D752" w14:textId="77777777" w:rsidR="00E8325E" w:rsidRDefault="000D41B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8325E" w14:paraId="2AD6891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6BB0" w14:textId="3758CA5F" w:rsidR="00E8325E" w:rsidRDefault="00501C3B">
            <w:pPr>
              <w:pStyle w:val="Tabletext"/>
            </w:pPr>
            <w:r>
              <w:rPr>
                <w:lang w:val="pt-BR"/>
              </w:rPr>
              <w:t>13/06/21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20CC" w14:textId="43341639" w:rsidR="00E8325E" w:rsidRDefault="00501C3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CEE46" w14:textId="116B586A" w:rsidR="00E8325E" w:rsidRDefault="00501C3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do caso de uso Iniciar Sessão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EE2A" w14:textId="041DDEA2" w:rsidR="00E8325E" w:rsidRDefault="00501C3B">
            <w:pPr>
              <w:pStyle w:val="Tabletext"/>
            </w:pPr>
            <w:r>
              <w:rPr>
                <w:lang w:val="pt-BR"/>
              </w:rPr>
              <w:t>Jean Paes Rabello</w:t>
            </w:r>
          </w:p>
        </w:tc>
      </w:tr>
      <w:tr w:rsidR="00E8325E" w14:paraId="040F2D9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FECC" w14:textId="77777777" w:rsidR="00E8325E" w:rsidRDefault="00E832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982BF" w14:textId="77777777" w:rsidR="00E8325E" w:rsidRDefault="00E832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99A6D" w14:textId="77777777" w:rsidR="00E8325E" w:rsidRDefault="00E832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148E" w14:textId="77777777" w:rsidR="00E8325E" w:rsidRDefault="00E8325E">
            <w:pPr>
              <w:pStyle w:val="Tabletext"/>
            </w:pPr>
          </w:p>
        </w:tc>
      </w:tr>
      <w:tr w:rsidR="00E8325E" w14:paraId="54566E2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5589E" w14:textId="77777777" w:rsidR="00E8325E" w:rsidRDefault="00E832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596E8" w14:textId="77777777" w:rsidR="00E8325E" w:rsidRDefault="00E832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B13F5" w14:textId="77777777" w:rsidR="00E8325E" w:rsidRDefault="00E832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95108" w14:textId="77777777" w:rsidR="00E8325E" w:rsidRDefault="00E8325E">
            <w:pPr>
              <w:pStyle w:val="Tabletext"/>
            </w:pPr>
          </w:p>
        </w:tc>
      </w:tr>
      <w:tr w:rsidR="00E8325E" w14:paraId="5BBA6C5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DA1B" w14:textId="77777777" w:rsidR="00E8325E" w:rsidRDefault="00E832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09C9" w14:textId="77777777" w:rsidR="00E8325E" w:rsidRDefault="00E832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344E7" w14:textId="77777777" w:rsidR="00E8325E" w:rsidRDefault="00E832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70" w14:textId="77777777" w:rsidR="00E8325E" w:rsidRDefault="00E8325E">
            <w:pPr>
              <w:pStyle w:val="Tabletext"/>
            </w:pPr>
          </w:p>
        </w:tc>
      </w:tr>
    </w:tbl>
    <w:p w14:paraId="19DAC3F6" w14:textId="77777777" w:rsidR="00E8325E" w:rsidRDefault="00E8325E"/>
    <w:p w14:paraId="789C67FD" w14:textId="77777777" w:rsidR="00E8325E" w:rsidRDefault="000D41B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5C78E22" w14:textId="66EAAEA1" w:rsidR="000A3560" w:rsidRDefault="000D41B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3560">
        <w:rPr>
          <w:noProof/>
        </w:rPr>
        <w:t>1.</w:t>
      </w:r>
      <w:r w:rsidR="000A356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A3560">
        <w:rPr>
          <w:noProof/>
        </w:rPr>
        <w:t>Iniciar Sessão</w:t>
      </w:r>
      <w:r w:rsidR="000A3560">
        <w:rPr>
          <w:noProof/>
        </w:rPr>
        <w:tab/>
      </w:r>
      <w:r w:rsidR="000A3560">
        <w:rPr>
          <w:noProof/>
        </w:rPr>
        <w:fldChar w:fldCharType="begin"/>
      </w:r>
      <w:r w:rsidR="000A3560">
        <w:rPr>
          <w:noProof/>
        </w:rPr>
        <w:instrText xml:space="preserve"> PAGEREF _Toc74499030 \h </w:instrText>
      </w:r>
      <w:r w:rsidR="000A3560">
        <w:rPr>
          <w:noProof/>
        </w:rPr>
      </w:r>
      <w:r w:rsidR="000A3560">
        <w:rPr>
          <w:noProof/>
        </w:rPr>
        <w:fldChar w:fldCharType="separate"/>
      </w:r>
      <w:r w:rsidR="000A3560">
        <w:rPr>
          <w:noProof/>
        </w:rPr>
        <w:t>4</w:t>
      </w:r>
      <w:r w:rsidR="000A3560">
        <w:rPr>
          <w:noProof/>
        </w:rPr>
        <w:fldChar w:fldCharType="end"/>
      </w:r>
    </w:p>
    <w:p w14:paraId="13A49B00" w14:textId="6C5A6A59" w:rsidR="000A3560" w:rsidRDefault="000A35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B1103" w14:textId="0B556DD5" w:rsidR="000A3560" w:rsidRDefault="000A35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B3A9C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87AE7" w14:textId="14929475" w:rsidR="000A3560" w:rsidRDefault="000A35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B3A9C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FCF75" w14:textId="06316709" w:rsidR="000A3560" w:rsidRDefault="000A35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B3A9C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65F66" w14:textId="17AB7B31" w:rsidR="000A3560" w:rsidRDefault="000A356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B3A9C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467FC1" w14:textId="2426D44E" w:rsidR="000A3560" w:rsidRDefault="000A35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FF5B1" w14:textId="3C29F784" w:rsidR="000A3560" w:rsidRDefault="000A35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B3A9C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B3A9C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C3F2D4" w14:textId="49A15454" w:rsidR="00E8325E" w:rsidRDefault="000D41B9">
      <w:pPr>
        <w:pStyle w:val="Ttulo"/>
      </w:pPr>
      <w:r>
        <w:fldChar w:fldCharType="end"/>
      </w:r>
      <w:r>
        <w:br w:type="page"/>
      </w:r>
      <w:bookmarkStart w:id="0" w:name="_Toc425054503"/>
      <w:bookmarkStart w:id="1" w:name="_Toc423410237"/>
      <w:proofErr w:type="spellStart"/>
      <w:r w:rsidR="00501C3B">
        <w:lastRenderedPageBreak/>
        <w:t>Especificação</w:t>
      </w:r>
      <w:proofErr w:type="spellEnd"/>
      <w:r w:rsidR="00501C3B">
        <w:t xml:space="preserve"> de Caso de </w:t>
      </w:r>
      <w:proofErr w:type="spellStart"/>
      <w:r w:rsidR="00501C3B">
        <w:t>Uso</w:t>
      </w:r>
      <w:proofErr w:type="spellEnd"/>
      <w:r w:rsidR="00501C3B">
        <w:t xml:space="preserve">: </w:t>
      </w:r>
      <w:proofErr w:type="spellStart"/>
      <w:r w:rsidR="00501C3B">
        <w:t>Iniciar</w:t>
      </w:r>
      <w:proofErr w:type="spellEnd"/>
      <w:r w:rsidR="00501C3B">
        <w:t xml:space="preserve"> </w:t>
      </w:r>
      <w:proofErr w:type="spellStart"/>
      <w:r w:rsidR="00501C3B">
        <w:t>Sessão</w:t>
      </w:r>
      <w:proofErr w:type="spellEnd"/>
      <w:r>
        <w:t xml:space="preserve"> </w:t>
      </w:r>
      <w:bookmarkEnd w:id="0"/>
      <w:bookmarkEnd w:id="1"/>
    </w:p>
    <w:p w14:paraId="5B4773E0" w14:textId="77777777" w:rsidR="00E8325E" w:rsidRDefault="00E8325E">
      <w:pPr>
        <w:pStyle w:val="InfoBlue"/>
      </w:pPr>
    </w:p>
    <w:p w14:paraId="7687471A" w14:textId="27A5A774" w:rsidR="00E8325E" w:rsidRDefault="00501C3B">
      <w:pPr>
        <w:pStyle w:val="Ttulo1"/>
        <w:ind w:left="1080" w:hanging="360"/>
      </w:pPr>
      <w:bookmarkStart w:id="2" w:name="_Toc74499030"/>
      <w:bookmarkStart w:id="3" w:name="_Toc425054504"/>
      <w:bookmarkStart w:id="4" w:name="_Toc423410238"/>
      <w:proofErr w:type="spellStart"/>
      <w:r>
        <w:t>Iniciar</w:t>
      </w:r>
      <w:proofErr w:type="spellEnd"/>
      <w:r>
        <w:t xml:space="preserve"> </w:t>
      </w:r>
      <w:proofErr w:type="spellStart"/>
      <w:r>
        <w:t>Sessão</w:t>
      </w:r>
      <w:bookmarkEnd w:id="2"/>
      <w:proofErr w:type="spellEnd"/>
    </w:p>
    <w:p w14:paraId="3EBF972C" w14:textId="77777777" w:rsidR="00E8325E" w:rsidRDefault="000D41B9">
      <w:pPr>
        <w:pStyle w:val="Ttulo2"/>
      </w:pPr>
      <w:bookmarkStart w:id="5" w:name="_Toc74499031"/>
      <w:r>
        <w:rPr>
          <w:lang w:val="pt-BR"/>
        </w:rPr>
        <w:t>Breve Descrição</w:t>
      </w:r>
      <w:bookmarkEnd w:id="3"/>
      <w:bookmarkEnd w:id="4"/>
      <w:bookmarkEnd w:id="5"/>
    </w:p>
    <w:p w14:paraId="74F82322" w14:textId="73A8B7B7" w:rsidR="00501C3B" w:rsidRPr="00501C3B" w:rsidRDefault="00501C3B" w:rsidP="00501C3B">
      <w:pPr>
        <w:pStyle w:val="Corpodetexto"/>
        <w:rPr>
          <w:lang w:val="pt-BR"/>
        </w:rPr>
      </w:pPr>
      <w:r w:rsidRPr="00272FBF">
        <w:rPr>
          <w:color w:val="000000"/>
          <w:lang w:val="pt-BR"/>
        </w:rPr>
        <w:t xml:space="preserve">Funcionalidade que permite que um usuário </w:t>
      </w:r>
      <w:r w:rsidR="00F400A9">
        <w:rPr>
          <w:color w:val="000000"/>
          <w:lang w:val="pt-BR"/>
        </w:rPr>
        <w:t>fazer login</w:t>
      </w:r>
      <w:r>
        <w:rPr>
          <w:color w:val="000000"/>
          <w:lang w:val="pt-BR"/>
        </w:rPr>
        <w:t>.</w:t>
      </w:r>
    </w:p>
    <w:p w14:paraId="34190A42" w14:textId="77777777" w:rsidR="00E8325E" w:rsidRDefault="000D41B9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499032"/>
      <w:r>
        <w:rPr>
          <w:lang w:val="pt-BR"/>
        </w:rPr>
        <w:t>Fluxo de Eventos</w:t>
      </w:r>
      <w:bookmarkEnd w:id="6"/>
      <w:bookmarkEnd w:id="7"/>
      <w:bookmarkEnd w:id="8"/>
    </w:p>
    <w:p w14:paraId="5A6FFB52" w14:textId="07E8BCB2" w:rsidR="00E8325E" w:rsidRPr="00F400A9" w:rsidRDefault="000D41B9" w:rsidP="00F400A9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499033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74732CCA" w14:textId="79410C89" w:rsidR="000D26D2" w:rsidRDefault="000D26D2" w:rsidP="000D26D2">
      <w:pPr>
        <w:pStyle w:val="Corpodetexto"/>
        <w:rPr>
          <w:lang w:val="pt-BR"/>
        </w:rPr>
      </w:pPr>
      <w:bookmarkStart w:id="12" w:name="_Toc425054507"/>
      <w:bookmarkStart w:id="13" w:name="_Toc423410241"/>
      <w:r>
        <w:rPr>
          <w:lang w:val="pt-BR"/>
        </w:rPr>
        <w:t>1 – O usuário seleciona “Iniciar Sessão” na tela inicial;</w:t>
      </w:r>
    </w:p>
    <w:p w14:paraId="018A29FD" w14:textId="1D315160" w:rsidR="000D26D2" w:rsidRDefault="000D26D2" w:rsidP="000D26D2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2 – O usuário insere nome de usuário ou e-mail e senha;</w:t>
      </w:r>
    </w:p>
    <w:p w14:paraId="080B8348" w14:textId="07BC1E5E" w:rsidR="000D26D2" w:rsidRDefault="000D26D2" w:rsidP="000D26D2">
      <w:pPr>
        <w:pStyle w:val="Corpodetexto"/>
        <w:ind w:left="1080" w:firstLine="360"/>
        <w:rPr>
          <w:lang w:val="pt-BR"/>
        </w:rPr>
      </w:pPr>
      <w:r>
        <w:rPr>
          <w:lang w:val="pt-BR"/>
        </w:rPr>
        <w:t>2.2 – Caso as informações inseridas não sejam válidas, vá para FA0001</w:t>
      </w:r>
    </w:p>
    <w:p w14:paraId="4A137E17" w14:textId="1C33A070" w:rsidR="000D26D2" w:rsidRPr="00FD26AA" w:rsidRDefault="000D26D2" w:rsidP="000A3560">
      <w:pPr>
        <w:pStyle w:val="Corpodetexto"/>
        <w:ind w:left="360" w:firstLine="360"/>
        <w:rPr>
          <w:lang w:val="pt-BR"/>
        </w:rPr>
      </w:pPr>
      <w:r>
        <w:rPr>
          <w:lang w:val="pt-BR"/>
        </w:rPr>
        <w:t xml:space="preserve">3 – O usuário seleciona “Iniciar Sessão”. </w:t>
      </w:r>
    </w:p>
    <w:p w14:paraId="15096690" w14:textId="776733FA" w:rsidR="00E8325E" w:rsidRDefault="000D41B9">
      <w:pPr>
        <w:pStyle w:val="Ttulo2"/>
        <w:widowControl/>
        <w:rPr>
          <w:lang w:val="fr-FR"/>
        </w:rPr>
      </w:pPr>
      <w:bookmarkStart w:id="14" w:name="_Toc74499034"/>
      <w:r>
        <w:rPr>
          <w:lang w:val="pt-BR"/>
        </w:rPr>
        <w:t>Fluxos Alternativos</w:t>
      </w:r>
      <w:bookmarkEnd w:id="12"/>
      <w:bookmarkEnd w:id="13"/>
      <w:bookmarkEnd w:id="14"/>
    </w:p>
    <w:p w14:paraId="24B059C3" w14:textId="340ACB16" w:rsidR="00E8325E" w:rsidRDefault="000A3560">
      <w:pPr>
        <w:pStyle w:val="Ttulo3"/>
        <w:widowControl/>
        <w:rPr>
          <w:lang w:val="fr-FR"/>
        </w:rPr>
      </w:pPr>
      <w:bookmarkStart w:id="15" w:name="_Toc74499035"/>
      <w:r>
        <w:rPr>
          <w:lang w:val="pt-BR"/>
        </w:rPr>
        <w:t>FA0001</w:t>
      </w:r>
      <w:bookmarkEnd w:id="15"/>
    </w:p>
    <w:p w14:paraId="1D1A657D" w14:textId="27102E33" w:rsidR="000A3560" w:rsidRDefault="000A3560" w:rsidP="000A3560">
      <w:pPr>
        <w:pStyle w:val="Corpodetexto"/>
        <w:rPr>
          <w:lang w:val="pt-BR"/>
        </w:rPr>
      </w:pPr>
      <w:r>
        <w:rPr>
          <w:lang w:val="pt-BR"/>
        </w:rPr>
        <w:t>1 – O sistema gera uma mensagem informando “Dados inválidos”;</w:t>
      </w:r>
    </w:p>
    <w:p w14:paraId="32C93438" w14:textId="77B1DA0B" w:rsidR="000A3560" w:rsidRDefault="000A3560" w:rsidP="000A3560">
      <w:pPr>
        <w:pStyle w:val="Corpodetexto"/>
        <w:rPr>
          <w:lang w:val="pt-BR"/>
        </w:rPr>
      </w:pPr>
      <w:r>
        <w:rPr>
          <w:lang w:val="pt-BR"/>
        </w:rPr>
        <w:t>2 – O usuário insere nome de usuário ou e-mail e senha novamente;</w:t>
      </w:r>
    </w:p>
    <w:p w14:paraId="0C0F25A4" w14:textId="0DE46AB9" w:rsidR="00E8325E" w:rsidRDefault="000A3560" w:rsidP="000A3560">
      <w:pPr>
        <w:pStyle w:val="Corpodetexto"/>
      </w:pPr>
      <w:r>
        <w:rPr>
          <w:lang w:val="pt-BR"/>
        </w:rPr>
        <w:t>3 – O usuário seleciona “Iniciar Sessão”</w:t>
      </w:r>
    </w:p>
    <w:p w14:paraId="3C23CDB5" w14:textId="77777777" w:rsidR="00E8325E" w:rsidRDefault="00E8325E"/>
    <w:p w14:paraId="44977D62" w14:textId="77777777" w:rsidR="00E8325E" w:rsidRDefault="000D41B9">
      <w:pPr>
        <w:pStyle w:val="Ttulo1"/>
        <w:widowControl/>
        <w:ind w:left="1080" w:hanging="360"/>
        <w:rPr>
          <w:sz w:val="24"/>
          <w:szCs w:val="24"/>
        </w:rPr>
      </w:pPr>
      <w:bookmarkStart w:id="16" w:name="_Toc425054512"/>
      <w:bookmarkStart w:id="17" w:name="_Toc423410253"/>
      <w:bookmarkStart w:id="18" w:name="_Toc74499036"/>
      <w:r>
        <w:rPr>
          <w:sz w:val="24"/>
          <w:szCs w:val="24"/>
          <w:lang w:val="pt-BR"/>
        </w:rPr>
        <w:t>Precondições</w:t>
      </w:r>
      <w:bookmarkEnd w:id="16"/>
      <w:bookmarkEnd w:id="17"/>
      <w:bookmarkEnd w:id="18"/>
    </w:p>
    <w:p w14:paraId="7F5B4E78" w14:textId="6A191189" w:rsidR="00E8325E" w:rsidRDefault="000D41B9">
      <w:pPr>
        <w:pStyle w:val="Ttulo2"/>
        <w:widowControl/>
        <w:rPr>
          <w:lang w:val="pt-BR"/>
        </w:rPr>
      </w:pPr>
      <w:bookmarkStart w:id="19" w:name="_Toc425054513"/>
      <w:bookmarkStart w:id="20" w:name="_Toc423410254"/>
      <w:bookmarkStart w:id="21" w:name="_Toc74499037"/>
      <w:r>
        <w:rPr>
          <w:lang w:val="pt-BR"/>
        </w:rPr>
        <w:t>Precondição Um</w:t>
      </w:r>
      <w:bookmarkEnd w:id="19"/>
      <w:bookmarkEnd w:id="20"/>
      <w:bookmarkEnd w:id="21"/>
    </w:p>
    <w:p w14:paraId="1BF2C3DB" w14:textId="4A7E222E" w:rsidR="00501C3B" w:rsidRPr="000A3560" w:rsidRDefault="000A3560" w:rsidP="000A3560">
      <w:pPr>
        <w:ind w:left="720"/>
        <w:rPr>
          <w:lang w:val="fr-FR"/>
        </w:rPr>
      </w:pPr>
      <w:r>
        <w:rPr>
          <w:lang w:val="pt-BR"/>
        </w:rPr>
        <w:t>O usuário só poderá iniciar sessão apenas se não iniciou anteriormente</w:t>
      </w:r>
    </w:p>
    <w:sectPr w:rsidR="00501C3B" w:rsidRPr="000A3560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588B" w14:textId="77777777" w:rsidR="000D41B9" w:rsidRDefault="000D41B9">
      <w:pPr>
        <w:spacing w:line="240" w:lineRule="auto"/>
      </w:pPr>
      <w:r>
        <w:separator/>
      </w:r>
    </w:p>
  </w:endnote>
  <w:endnote w:type="continuationSeparator" w:id="0">
    <w:p w14:paraId="3ED88563" w14:textId="77777777" w:rsidR="000D41B9" w:rsidRDefault="000D4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325E" w14:paraId="3E4D9AF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0CEF5" w14:textId="77777777" w:rsidR="00E8325E" w:rsidRDefault="000D41B9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40783B" w14:textId="39FA19C2" w:rsidR="00E8325E" w:rsidRDefault="000D41B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01C3B">
            <w:t>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09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512036" w14:textId="77777777" w:rsidR="00E8325E" w:rsidRDefault="000D41B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23F16C0" w14:textId="77777777" w:rsidR="00E8325E" w:rsidRDefault="00E83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292C" w14:textId="77777777" w:rsidR="000D41B9" w:rsidRDefault="000D41B9">
      <w:pPr>
        <w:spacing w:line="240" w:lineRule="auto"/>
      </w:pPr>
      <w:r>
        <w:separator/>
      </w:r>
    </w:p>
  </w:footnote>
  <w:footnote w:type="continuationSeparator" w:id="0">
    <w:p w14:paraId="5272986D" w14:textId="77777777" w:rsidR="000D41B9" w:rsidRDefault="000D4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242C" w14:textId="77777777" w:rsidR="00E8325E" w:rsidRDefault="00E8325E">
    <w:pPr>
      <w:rPr>
        <w:sz w:val="24"/>
        <w:szCs w:val="24"/>
      </w:rPr>
    </w:pPr>
  </w:p>
  <w:p w14:paraId="56BC66E1" w14:textId="77777777" w:rsidR="00E8325E" w:rsidRDefault="00E8325E">
    <w:pPr>
      <w:pBdr>
        <w:top w:val="single" w:sz="6" w:space="1" w:color="auto"/>
      </w:pBdr>
      <w:rPr>
        <w:sz w:val="24"/>
        <w:szCs w:val="24"/>
      </w:rPr>
    </w:pPr>
  </w:p>
  <w:p w14:paraId="14C396BD" w14:textId="06C0DAF5" w:rsidR="00E8325E" w:rsidRDefault="00501C3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2E7A91B3" w14:textId="77777777" w:rsidR="00E8325E" w:rsidRDefault="00E8325E">
    <w:pPr>
      <w:pBdr>
        <w:bottom w:val="single" w:sz="6" w:space="1" w:color="auto"/>
      </w:pBdr>
      <w:jc w:val="right"/>
      <w:rPr>
        <w:sz w:val="24"/>
        <w:szCs w:val="24"/>
      </w:rPr>
    </w:pPr>
  </w:p>
  <w:p w14:paraId="2F344CFB" w14:textId="77777777" w:rsidR="00E8325E" w:rsidRDefault="00E832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325E" w14:paraId="40E94B7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9ADCFC" w14:textId="77777777" w:rsidR="00E8325E" w:rsidRDefault="000D41B9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01C3B">
            <w:t xml:space="preserve">&lt;Nome do </w:t>
          </w:r>
          <w:proofErr w:type="spellStart"/>
          <w:r w:rsidR="00501C3B">
            <w:t>Projeto</w:t>
          </w:r>
          <w:proofErr w:type="spellEnd"/>
          <w:r w:rsidR="00501C3B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1C8A0F" w14:textId="174FC442" w:rsidR="00E8325E" w:rsidRDefault="000D41B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E8325E" w14:paraId="5DB549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013BB2" w14:textId="5BDD96E2" w:rsidR="00E8325E" w:rsidRDefault="00501C3B">
          <w:proofErr w:type="spellStart"/>
          <w:r>
            <w:t>Especificação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Iniciar</w:t>
          </w:r>
          <w:proofErr w:type="spellEnd"/>
          <w:r>
            <w:t xml:space="preserve"> </w:t>
          </w:r>
          <w:proofErr w:type="spellStart"/>
          <w:r>
            <w:t>Sessão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5BF43B" w14:textId="479B719B" w:rsidR="00E8325E" w:rsidRDefault="000D41B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501C3B">
            <w:rPr>
              <w:lang w:val="pt-BR"/>
            </w:rPr>
            <w:t>13/06/21</w:t>
          </w:r>
        </w:p>
      </w:tc>
    </w:tr>
    <w:tr w:rsidR="00E8325E" w14:paraId="70077BA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DA8405" w14:textId="1C406DE2" w:rsidR="00E8325E" w:rsidRDefault="00501C3B">
          <w:r>
            <w:rPr>
              <w:lang w:val="pt-BR"/>
            </w:rPr>
            <w:t>PROJF-DCU3</w:t>
          </w:r>
        </w:p>
      </w:tc>
    </w:tr>
  </w:tbl>
  <w:p w14:paraId="6A2056BD" w14:textId="77777777" w:rsidR="00E8325E" w:rsidRDefault="00E832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146434"/>
    <w:multiLevelType w:val="multilevel"/>
    <w:tmpl w:val="B4E0630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0B076F"/>
    <w:multiLevelType w:val="multilevel"/>
    <w:tmpl w:val="CD84CA2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A832FB"/>
    <w:multiLevelType w:val="hybridMultilevel"/>
    <w:tmpl w:val="4B162278"/>
    <w:lvl w:ilvl="0" w:tplc="D41CC6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46144BB"/>
    <w:multiLevelType w:val="multilevel"/>
    <w:tmpl w:val="D624D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9" w15:restartNumberingAfterBreak="0">
    <w:nsid w:val="581B5377"/>
    <w:multiLevelType w:val="hybridMultilevel"/>
    <w:tmpl w:val="186E7958"/>
    <w:lvl w:ilvl="0" w:tplc="0FBC12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15236A"/>
    <w:multiLevelType w:val="hybridMultilevel"/>
    <w:tmpl w:val="B818132E"/>
    <w:lvl w:ilvl="0" w:tplc="EB78EB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1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8"/>
  </w:num>
  <w:num w:numId="23">
    <w:abstractNumId w:val="10"/>
  </w:num>
  <w:num w:numId="24">
    <w:abstractNumId w:val="16"/>
  </w:num>
  <w:num w:numId="25">
    <w:abstractNumId w:val="20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B"/>
    <w:rsid w:val="000A3560"/>
    <w:rsid w:val="000D26D2"/>
    <w:rsid w:val="000D41B9"/>
    <w:rsid w:val="00501C3B"/>
    <w:rsid w:val="005D0094"/>
    <w:rsid w:val="00E8325E"/>
    <w:rsid w:val="00F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3EBB6F"/>
  <w15:chartTrackingRefBased/>
  <w15:docId w15:val="{E8128F42-809F-4203-B861-FF1C28B7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&#186;%20semestre\Engenharia%20de%20software%20II\Trabalhos\Tarefa%20Final\Templates%20para%20documenta&#231;&#227;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38</TotalTime>
  <Pages>4</Pages>
  <Words>177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Jean Rabello</dc:creator>
  <cp:keywords/>
  <dc:description/>
  <cp:lastModifiedBy>Caio. Paulino</cp:lastModifiedBy>
  <cp:revision>2</cp:revision>
  <dcterms:created xsi:type="dcterms:W3CDTF">2021-06-13T20:13:00Z</dcterms:created>
  <dcterms:modified xsi:type="dcterms:W3CDTF">2021-06-17T23:52:00Z</dcterms:modified>
</cp:coreProperties>
</file>