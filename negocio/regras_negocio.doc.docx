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5AD30" w14:textId="0CDCFE30" w:rsidR="00BC620D" w:rsidRDefault="006972B8">
      <w:pPr>
        <w:pStyle w:val="Ttulo"/>
        <w:jc w:val="right"/>
        <w:rPr>
          <w:lang w:val="pt-BR"/>
        </w:rPr>
      </w:pPr>
      <w:r w:rsidRPr="006972B8">
        <w:rPr>
          <w:lang w:val="pt-BR"/>
        </w:rPr>
        <w:t>IM-SITE</w:t>
      </w:r>
    </w:p>
    <w:p w14:paraId="2A41EC4C" w14:textId="7BA2CC14" w:rsidR="00BC620D" w:rsidRDefault="00B07886">
      <w:pPr>
        <w:pStyle w:val="Ttulo"/>
        <w:jc w:val="right"/>
        <w:rPr>
          <w:lang w:val="pt-BR"/>
        </w:rPr>
      </w:pPr>
      <w:r>
        <w:rPr>
          <w:lang w:val="pt-BR"/>
        </w:rPr>
        <w:t>Regras de Negócio</w:t>
      </w:r>
    </w:p>
    <w:p w14:paraId="3E12DBA1" w14:textId="77777777" w:rsidR="00BC620D" w:rsidRDefault="00BC620D">
      <w:pPr>
        <w:pStyle w:val="Ttulo"/>
        <w:jc w:val="right"/>
        <w:rPr>
          <w:lang w:val="pt-BR"/>
        </w:rPr>
      </w:pPr>
    </w:p>
    <w:p w14:paraId="748075EB" w14:textId="73AFD767" w:rsidR="00BC620D" w:rsidRDefault="006D1DC5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1.0</w:t>
      </w:r>
    </w:p>
    <w:p w14:paraId="7F38AEAE" w14:textId="77777777" w:rsidR="00BC620D" w:rsidRDefault="00BC620D">
      <w:pPr>
        <w:pStyle w:val="Ttulo"/>
        <w:rPr>
          <w:sz w:val="28"/>
          <w:szCs w:val="28"/>
          <w:lang w:val="pt-BR"/>
        </w:rPr>
      </w:pPr>
    </w:p>
    <w:p w14:paraId="3C924238" w14:textId="77777777" w:rsidR="00BC620D" w:rsidRDefault="00BC620D">
      <w:pPr>
        <w:rPr>
          <w:lang w:val="pt-BR"/>
        </w:rPr>
      </w:pPr>
    </w:p>
    <w:p w14:paraId="520345AB" w14:textId="77777777" w:rsidR="00BC620D" w:rsidRDefault="006D1DC5" w:rsidP="00C423B8">
      <w:pPr>
        <w:pStyle w:val="InfoBlue"/>
        <w:jc w:val="both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62949D77" w14:textId="77777777" w:rsidR="00BC620D" w:rsidRDefault="006D1DC5" w:rsidP="00C423B8">
      <w:pPr>
        <w:pStyle w:val="InfoBlue"/>
        <w:jc w:val="both"/>
        <w:rPr>
          <w:lang w:val="pt-BR"/>
        </w:rPr>
      </w:pPr>
      <w:r>
        <w:rPr>
          <w:lang w:val="pt-BR"/>
        </w:rPr>
        <w:t xml:space="preserve">[Para personalizar campos automáticos no Microsoft Word (que exibem um fundo cinza quando selecionados), </w:t>
      </w:r>
      <w:proofErr w:type="gramStart"/>
      <w:r>
        <w:rPr>
          <w:lang w:val="pt-BR"/>
        </w:rPr>
        <w:t>escolha File</w:t>
      </w:r>
      <w:proofErr w:type="gramEnd"/>
      <w:r>
        <w:rPr>
          <w:lang w:val="pt-BR"/>
        </w:rPr>
        <w:t>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para este documento. 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7A69D118" w14:textId="77777777" w:rsidR="00BC620D" w:rsidRDefault="00BC620D">
      <w:pPr>
        <w:rPr>
          <w:lang w:val="pt-BR"/>
        </w:rPr>
        <w:sectPr w:rsidR="00BC620D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48877104" w14:textId="77777777" w:rsidR="00BC620D" w:rsidRDefault="006D1DC5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C620D" w14:paraId="14215598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7847E" w14:textId="77777777" w:rsidR="00BC620D" w:rsidRDefault="006D1DC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287AD" w14:textId="77777777" w:rsidR="00BC620D" w:rsidRDefault="006D1DC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BD0A2" w14:textId="77777777" w:rsidR="00BC620D" w:rsidRDefault="006D1DC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FE06B" w14:textId="77777777" w:rsidR="00BC620D" w:rsidRDefault="006D1DC5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BC620D" w14:paraId="4623134A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D7146" w14:textId="11DB1B87" w:rsidR="00BC620D" w:rsidRDefault="00446F1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30/05/2021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F6818" w14:textId="5F58B7C8" w:rsidR="00BC620D" w:rsidRDefault="00446F1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591624" w14:textId="3D82793E" w:rsidR="00BC620D" w:rsidRDefault="00571414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Inserção de Regras de negócio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B35079" w14:textId="70EFF539" w:rsidR="00BC620D" w:rsidRDefault="00446F1E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Jean Paes Rabello</w:t>
            </w:r>
          </w:p>
        </w:tc>
      </w:tr>
      <w:tr w:rsidR="00BC620D" w14:paraId="2111D38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7D5D9" w14:textId="77777777" w:rsidR="00BC620D" w:rsidRDefault="00BC620D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3C91D" w14:textId="77777777" w:rsidR="00BC620D" w:rsidRDefault="00BC620D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72ADD" w14:textId="77777777" w:rsidR="00BC620D" w:rsidRDefault="00BC620D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42526" w14:textId="77777777" w:rsidR="00BC620D" w:rsidRDefault="00BC620D">
            <w:pPr>
              <w:pStyle w:val="Tabletext"/>
              <w:rPr>
                <w:lang w:val="pt-BR"/>
              </w:rPr>
            </w:pPr>
          </w:p>
        </w:tc>
      </w:tr>
      <w:tr w:rsidR="00BC620D" w14:paraId="0A648A4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BFE9D" w14:textId="77777777" w:rsidR="00BC620D" w:rsidRDefault="00BC620D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93A573" w14:textId="77777777" w:rsidR="00BC620D" w:rsidRDefault="00BC620D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3F1380" w14:textId="77777777" w:rsidR="00BC620D" w:rsidRDefault="00BC620D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C16D5" w14:textId="77777777" w:rsidR="00BC620D" w:rsidRDefault="00BC620D">
            <w:pPr>
              <w:pStyle w:val="Tabletext"/>
              <w:rPr>
                <w:lang w:val="pt-BR"/>
              </w:rPr>
            </w:pPr>
          </w:p>
        </w:tc>
      </w:tr>
      <w:tr w:rsidR="00BC620D" w14:paraId="747B2F0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96F4D" w14:textId="77777777" w:rsidR="00BC620D" w:rsidRDefault="00BC620D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FCEF0" w14:textId="77777777" w:rsidR="00BC620D" w:rsidRDefault="00BC620D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42B196" w14:textId="77777777" w:rsidR="00BC620D" w:rsidRDefault="00BC620D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3D6FB" w14:textId="77777777" w:rsidR="00BC620D" w:rsidRDefault="00BC620D">
            <w:pPr>
              <w:pStyle w:val="Tabletext"/>
              <w:rPr>
                <w:lang w:val="pt-BR"/>
              </w:rPr>
            </w:pPr>
          </w:p>
        </w:tc>
      </w:tr>
    </w:tbl>
    <w:p w14:paraId="34C80333" w14:textId="77777777" w:rsidR="00BC620D" w:rsidRDefault="00BC620D">
      <w:pPr>
        <w:rPr>
          <w:lang w:val="pt-BR"/>
        </w:rPr>
      </w:pPr>
    </w:p>
    <w:p w14:paraId="782F857A" w14:textId="77777777" w:rsidR="00BC620D" w:rsidRDefault="006D1DC5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5931FB3E" w14:textId="64C7F1D2" w:rsidR="00571414" w:rsidRDefault="006D1DC5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571414" w:rsidRPr="004B69AF">
        <w:rPr>
          <w:noProof/>
          <w:lang w:val="pt-BR"/>
        </w:rPr>
        <w:t>1.</w:t>
      </w:r>
      <w:r w:rsidR="00571414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571414" w:rsidRPr="004B69AF">
        <w:rPr>
          <w:noProof/>
          <w:lang w:val="pt-BR"/>
        </w:rPr>
        <w:t>Introdução</w:t>
      </w:r>
      <w:r w:rsidR="00571414">
        <w:rPr>
          <w:noProof/>
        </w:rPr>
        <w:tab/>
      </w:r>
      <w:r w:rsidR="00571414">
        <w:rPr>
          <w:noProof/>
        </w:rPr>
        <w:fldChar w:fldCharType="begin"/>
      </w:r>
      <w:r w:rsidR="00571414">
        <w:rPr>
          <w:noProof/>
        </w:rPr>
        <w:instrText xml:space="preserve"> PAGEREF _Toc73285966 \h </w:instrText>
      </w:r>
      <w:r w:rsidR="00571414">
        <w:rPr>
          <w:noProof/>
        </w:rPr>
      </w:r>
      <w:r w:rsidR="00571414">
        <w:rPr>
          <w:noProof/>
        </w:rPr>
        <w:fldChar w:fldCharType="separate"/>
      </w:r>
      <w:r w:rsidR="00571414">
        <w:rPr>
          <w:noProof/>
        </w:rPr>
        <w:t>4</w:t>
      </w:r>
      <w:r w:rsidR="00571414">
        <w:rPr>
          <w:noProof/>
        </w:rPr>
        <w:fldChar w:fldCharType="end"/>
      </w:r>
    </w:p>
    <w:p w14:paraId="6D804CC4" w14:textId="02DD2781" w:rsidR="00571414" w:rsidRDefault="0057141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B69AF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B69AF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_Toc73285967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0DF3D6" w14:textId="35AFF8BB" w:rsidR="00571414" w:rsidRDefault="0057141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B69AF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B69AF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_Toc73285968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5043AB" w14:textId="69F687B0" w:rsidR="00571414" w:rsidRDefault="0057141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B69AF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B69AF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_Toc73285969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40B264" w14:textId="7FA836E1" w:rsidR="00571414" w:rsidRDefault="0057141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B69AF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B69AF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_Toc73285970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0873CF" w14:textId="5E8F38DE" w:rsidR="00571414" w:rsidRDefault="0057141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B69AF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B69AF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_Toc73285971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4F78A2" w14:textId="65CA2051" w:rsidR="00571414" w:rsidRDefault="0057141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B69AF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B69AF">
        <w:rPr>
          <w:noProof/>
          <w:lang w:val="pt-BR"/>
        </w:rPr>
        <w:t>Cadastro de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D3ADAD" w14:textId="4FA269B7" w:rsidR="00571414" w:rsidRDefault="0057141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B69AF">
        <w:rPr>
          <w:noProof/>
          <w:lang w:val="pt-BR"/>
        </w:rPr>
        <w:t>2.1.1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B69AF">
        <w:rPr>
          <w:noProof/>
          <w:lang w:val="pt-BR"/>
        </w:rPr>
        <w:t>RN0001 – Informações necessárias.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BAA2FC" w14:textId="783CCD67" w:rsidR="00571414" w:rsidRDefault="0057141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B69AF">
        <w:rPr>
          <w:noProof/>
          <w:lang w:val="pt-BR"/>
        </w:rPr>
        <w:t>2.1.2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B69AF">
        <w:rPr>
          <w:noProof/>
          <w:lang w:val="pt-BR"/>
        </w:rPr>
        <w:t>RN0002 – Condição de cadastro.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0B6EEC" w14:textId="17B1073D" w:rsidR="00571414" w:rsidRDefault="0057141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B69AF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B69AF">
        <w:rPr>
          <w:noProof/>
          <w:lang w:val="pt-BR"/>
        </w:rPr>
        <w:t>Gerar relatório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AB1140" w14:textId="5C53E642" w:rsidR="00571414" w:rsidRDefault="0057141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B69AF">
        <w:rPr>
          <w:noProof/>
          <w:lang w:val="pt-BR"/>
        </w:rPr>
        <w:t>2.2.1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B69AF">
        <w:rPr>
          <w:noProof/>
          <w:lang w:val="pt-BR"/>
        </w:rPr>
        <w:t>RN0003 – Validação de administrador/relatório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C1A2F6" w14:textId="77D23CD6" w:rsidR="00571414" w:rsidRDefault="0057141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B69AF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B69AF">
        <w:rPr>
          <w:noProof/>
          <w:lang w:val="pt-BR"/>
        </w:rPr>
        <w:t>Gerir estoque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95819F" w14:textId="7E69F800" w:rsidR="00571414" w:rsidRDefault="0057141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B69AF">
        <w:rPr>
          <w:noProof/>
          <w:lang w:val="pt-BR"/>
        </w:rPr>
        <w:t>2.3.1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B69AF">
        <w:rPr>
          <w:noProof/>
          <w:lang w:val="pt-BR"/>
        </w:rPr>
        <w:t>RN0004 – Validação de administrador/estoque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9A8AD4" w14:textId="010F0BCA" w:rsidR="00571414" w:rsidRDefault="0057141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B69AF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B69AF">
        <w:rPr>
          <w:noProof/>
          <w:lang w:val="pt-BR"/>
        </w:rPr>
        <w:t>Realizar Compra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CCA73B" w14:textId="586F7624" w:rsidR="00571414" w:rsidRDefault="0057141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B69AF">
        <w:rPr>
          <w:noProof/>
          <w:lang w:val="pt-BR"/>
        </w:rPr>
        <w:t>2.4.1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B69AF">
        <w:rPr>
          <w:noProof/>
          <w:lang w:val="pt-BR"/>
        </w:rPr>
        <w:t>RN0005 – Validação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384F76" w14:textId="7AAC9391" w:rsidR="00571414" w:rsidRDefault="00571414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4B69AF">
        <w:rPr>
          <w:noProof/>
          <w:lang w:val="pt-BR"/>
        </w:rPr>
        <w:t>2.4.2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4B69AF">
        <w:rPr>
          <w:noProof/>
          <w:lang w:val="pt-BR"/>
        </w:rPr>
        <w:t>RN0006 – Baixa do estoque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_Toc73285981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1915DE" w14:textId="5136DC3F" w:rsidR="00BC620D" w:rsidRDefault="006D1DC5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 w:rsidR="00B07886">
        <w:rPr>
          <w:lang w:val="pt-BR"/>
        </w:rPr>
        <w:lastRenderedPageBreak/>
        <w:t>Regras de Negócio</w:t>
      </w:r>
    </w:p>
    <w:p w14:paraId="59488C7A" w14:textId="409F6D30" w:rsidR="00BC620D" w:rsidRDefault="006D1DC5" w:rsidP="00446F1E">
      <w:pPr>
        <w:pStyle w:val="Ttulo1"/>
        <w:ind w:left="1080" w:hanging="360"/>
        <w:rPr>
          <w:lang w:val="pt-BR"/>
        </w:rPr>
      </w:pPr>
      <w:bookmarkStart w:id="0" w:name="_Toc456600917"/>
      <w:bookmarkStart w:id="1" w:name="_Toc456598586"/>
      <w:bookmarkStart w:id="2" w:name="_Toc73285966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4F420414" w14:textId="77777777" w:rsidR="00BC620D" w:rsidRDefault="006D1DC5" w:rsidP="00C423B8">
      <w:pPr>
        <w:pStyle w:val="Ttulo2"/>
        <w:jc w:val="both"/>
        <w:rPr>
          <w:lang w:val="pt-BR"/>
        </w:rPr>
      </w:pPr>
      <w:bookmarkStart w:id="3" w:name="_Toc456600918"/>
      <w:bookmarkStart w:id="4" w:name="_Toc456598587"/>
      <w:bookmarkStart w:id="5" w:name="_Toc73285967"/>
      <w:r>
        <w:rPr>
          <w:lang w:val="pt-BR"/>
        </w:rPr>
        <w:t>Finalidade</w:t>
      </w:r>
      <w:bookmarkEnd w:id="3"/>
      <w:bookmarkEnd w:id="4"/>
      <w:bookmarkEnd w:id="5"/>
    </w:p>
    <w:p w14:paraId="32A3525A" w14:textId="74C75187" w:rsidR="00BC620D" w:rsidRPr="00446F1E" w:rsidRDefault="00446F1E" w:rsidP="00C423B8">
      <w:pPr>
        <w:pStyle w:val="InfoBlue"/>
        <w:jc w:val="both"/>
        <w:rPr>
          <w:i w:val="0"/>
          <w:iCs w:val="0"/>
          <w:color w:val="000000" w:themeColor="text1"/>
          <w:lang w:val="pt-BR"/>
        </w:rPr>
      </w:pPr>
      <w:r>
        <w:rPr>
          <w:i w:val="0"/>
          <w:iCs w:val="0"/>
          <w:color w:val="000000" w:themeColor="text1"/>
          <w:lang w:val="pt-BR"/>
        </w:rPr>
        <w:t xml:space="preserve">Este documento tem como objetivo apresentar as regras de negócio da empresa </w:t>
      </w:r>
      <w:proofErr w:type="spellStart"/>
      <w:r>
        <w:rPr>
          <w:i w:val="0"/>
          <w:iCs w:val="0"/>
          <w:color w:val="000000" w:themeColor="text1"/>
          <w:lang w:val="pt-BR"/>
        </w:rPr>
        <w:t>Informarket</w:t>
      </w:r>
      <w:proofErr w:type="spellEnd"/>
      <w:r>
        <w:rPr>
          <w:i w:val="0"/>
          <w:iCs w:val="0"/>
          <w:color w:val="000000" w:themeColor="text1"/>
          <w:lang w:val="pt-BR"/>
        </w:rPr>
        <w:t xml:space="preserve">. Cada regra de negócio representa um conjunto de determinações as quais devem ser seguidas pelos trabalhadores da empresa. </w:t>
      </w:r>
    </w:p>
    <w:p w14:paraId="3E9B0D6E" w14:textId="295ECC63" w:rsidR="00BC620D" w:rsidRDefault="006D1DC5" w:rsidP="00C423B8">
      <w:pPr>
        <w:pStyle w:val="Ttulo2"/>
        <w:jc w:val="both"/>
        <w:rPr>
          <w:lang w:val="pt-BR"/>
        </w:rPr>
      </w:pPr>
      <w:bookmarkStart w:id="6" w:name="_Toc456600919"/>
      <w:bookmarkStart w:id="7" w:name="_Toc456598588"/>
      <w:bookmarkStart w:id="8" w:name="_Toc73285968"/>
      <w:r>
        <w:rPr>
          <w:lang w:val="pt-BR"/>
        </w:rPr>
        <w:t>Escopo</w:t>
      </w:r>
      <w:bookmarkEnd w:id="6"/>
      <w:bookmarkEnd w:id="7"/>
      <w:bookmarkEnd w:id="8"/>
    </w:p>
    <w:p w14:paraId="34D3C164" w14:textId="5C1D635C" w:rsidR="00446F1E" w:rsidRPr="00446F1E" w:rsidRDefault="00446F1E" w:rsidP="00C423B8">
      <w:pPr>
        <w:ind w:left="720"/>
        <w:jc w:val="both"/>
        <w:rPr>
          <w:lang w:val="pt-BR"/>
        </w:rPr>
      </w:pPr>
      <w:r>
        <w:rPr>
          <w:lang w:val="pt-BR"/>
        </w:rPr>
        <w:t>O escopo deste documento é o projeto ().</w:t>
      </w:r>
    </w:p>
    <w:p w14:paraId="1FB9C353" w14:textId="2C7FD1C3" w:rsidR="00BC620D" w:rsidRDefault="006D1DC5" w:rsidP="00C423B8">
      <w:pPr>
        <w:pStyle w:val="Ttulo2"/>
        <w:jc w:val="both"/>
        <w:rPr>
          <w:lang w:val="pt-BR"/>
        </w:rPr>
      </w:pPr>
      <w:bookmarkStart w:id="9" w:name="_Toc456600921"/>
      <w:bookmarkStart w:id="10" w:name="_Toc456598590"/>
      <w:bookmarkStart w:id="11" w:name="_Toc73285969"/>
      <w:r>
        <w:rPr>
          <w:lang w:val="pt-BR"/>
        </w:rPr>
        <w:t>Referências</w:t>
      </w:r>
      <w:bookmarkEnd w:id="9"/>
      <w:bookmarkEnd w:id="10"/>
      <w:bookmarkEnd w:id="11"/>
    </w:p>
    <w:p w14:paraId="34870292" w14:textId="77777777" w:rsidR="00BC620D" w:rsidRDefault="006D1DC5" w:rsidP="00C423B8">
      <w:pPr>
        <w:pStyle w:val="InfoBlue"/>
        <w:jc w:val="both"/>
        <w:rPr>
          <w:lang w:val="pt-BR"/>
        </w:rPr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apresenta uma lista completa de todos os documentos mencionados no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>. Identifique cada documento por título, número do relatório (se aplicável), data e organização de publicação. Especifique as fontes a partir das quais as referências podem ser obtidas. Essas informações podem ser fornecidas por um anexo ou outro documento.]</w:t>
      </w:r>
    </w:p>
    <w:p w14:paraId="3A7A7674" w14:textId="635092DF" w:rsidR="00BC620D" w:rsidRDefault="006D1DC5" w:rsidP="00C423B8">
      <w:pPr>
        <w:pStyle w:val="Ttulo2"/>
        <w:jc w:val="both"/>
        <w:rPr>
          <w:lang w:val="pt-BR"/>
        </w:rPr>
      </w:pPr>
      <w:bookmarkStart w:id="12" w:name="_Toc456600922"/>
      <w:bookmarkStart w:id="13" w:name="_Toc456598591"/>
      <w:bookmarkStart w:id="14" w:name="_Toc73285970"/>
      <w:r>
        <w:rPr>
          <w:lang w:val="pt-BR"/>
        </w:rPr>
        <w:t>Visão Geral</w:t>
      </w:r>
      <w:bookmarkEnd w:id="12"/>
      <w:bookmarkEnd w:id="13"/>
      <w:bookmarkEnd w:id="14"/>
    </w:p>
    <w:p w14:paraId="071F0AB3" w14:textId="44CF6AD7" w:rsidR="00BC620D" w:rsidRPr="00446F1E" w:rsidRDefault="00446F1E" w:rsidP="00C423B8">
      <w:pPr>
        <w:pStyle w:val="InfoBlue"/>
        <w:jc w:val="both"/>
        <w:rPr>
          <w:i w:val="0"/>
          <w:iCs w:val="0"/>
          <w:color w:val="000000" w:themeColor="text1"/>
          <w:lang w:val="pt-BR"/>
        </w:rPr>
      </w:pPr>
      <w:r>
        <w:rPr>
          <w:i w:val="0"/>
          <w:iCs w:val="0"/>
          <w:color w:val="000000" w:themeColor="text1"/>
          <w:lang w:val="pt-BR"/>
        </w:rPr>
        <w:t xml:space="preserve">O restante do documento apresenta definições das regras de negócio da empresa </w:t>
      </w:r>
      <w:proofErr w:type="spellStart"/>
      <w:r>
        <w:rPr>
          <w:i w:val="0"/>
          <w:iCs w:val="0"/>
          <w:color w:val="000000" w:themeColor="text1"/>
          <w:lang w:val="pt-BR"/>
        </w:rPr>
        <w:t>Informarket</w:t>
      </w:r>
      <w:proofErr w:type="spellEnd"/>
      <w:r>
        <w:rPr>
          <w:i w:val="0"/>
          <w:iCs w:val="0"/>
          <w:color w:val="000000" w:themeColor="text1"/>
          <w:lang w:val="pt-BR"/>
        </w:rPr>
        <w:t xml:space="preserve">. </w:t>
      </w:r>
    </w:p>
    <w:p w14:paraId="4CEA1E3D" w14:textId="530248FF" w:rsidR="00BC620D" w:rsidRDefault="006D1DC5" w:rsidP="00C423B8">
      <w:pPr>
        <w:pStyle w:val="Ttulo1"/>
        <w:ind w:left="1080" w:hanging="360"/>
        <w:jc w:val="both"/>
        <w:rPr>
          <w:sz w:val="20"/>
          <w:szCs w:val="20"/>
          <w:lang w:val="pt-BR"/>
        </w:rPr>
      </w:pPr>
      <w:bookmarkStart w:id="15" w:name="_Toc73285971"/>
      <w:r>
        <w:rPr>
          <w:sz w:val="20"/>
          <w:szCs w:val="20"/>
          <w:lang w:val="pt-BR"/>
        </w:rPr>
        <w:t>Definições</w:t>
      </w:r>
      <w:bookmarkEnd w:id="15"/>
    </w:p>
    <w:p w14:paraId="6889B77F" w14:textId="0E7B5A2D" w:rsidR="00BC620D" w:rsidRDefault="00CD2B21" w:rsidP="00C423B8">
      <w:pPr>
        <w:pStyle w:val="Ttulo2"/>
        <w:widowControl/>
        <w:jc w:val="both"/>
        <w:rPr>
          <w:lang w:val="pt-BR"/>
        </w:rPr>
      </w:pPr>
      <w:bookmarkStart w:id="16" w:name="_Toc73285972"/>
      <w:r>
        <w:rPr>
          <w:lang w:val="pt-BR"/>
        </w:rPr>
        <w:t>Cadastro de cliente</w:t>
      </w:r>
      <w:bookmarkEnd w:id="16"/>
    </w:p>
    <w:p w14:paraId="7E7C258B" w14:textId="233D615B" w:rsidR="00BC620D" w:rsidRDefault="00CD2B21" w:rsidP="00C423B8">
      <w:pPr>
        <w:pStyle w:val="Ttulo3"/>
        <w:widowControl/>
        <w:jc w:val="both"/>
        <w:rPr>
          <w:lang w:val="pt-BR"/>
        </w:rPr>
      </w:pPr>
      <w:bookmarkStart w:id="17" w:name="_Toc73285973"/>
      <w:r>
        <w:rPr>
          <w:lang w:val="pt-BR"/>
        </w:rPr>
        <w:t>RN0001 – Informações necessárias</w:t>
      </w:r>
      <w:r w:rsidR="00624BBC">
        <w:rPr>
          <w:lang w:val="pt-BR"/>
        </w:rPr>
        <w:t>.</w:t>
      </w:r>
      <w:bookmarkEnd w:id="17"/>
    </w:p>
    <w:p w14:paraId="6592133C" w14:textId="78EF1A11" w:rsidR="00CD2B21" w:rsidRDefault="00CD2B21" w:rsidP="00C423B8">
      <w:pPr>
        <w:pStyle w:val="InfoBlue"/>
        <w:jc w:val="both"/>
        <w:rPr>
          <w:lang w:val="pt-BR"/>
        </w:rPr>
      </w:pPr>
      <w:r w:rsidRPr="00CD2B21">
        <w:rPr>
          <w:i w:val="0"/>
          <w:iCs w:val="0"/>
          <w:color w:val="000000" w:themeColor="text1"/>
          <w:lang w:val="pt-BR"/>
        </w:rPr>
        <w:t>Para o cliente se cadastrar na plataforma, é necessária a inserção dos seguintes dados: nome completo, data de nascimento (</w:t>
      </w:r>
      <w:proofErr w:type="spellStart"/>
      <w:r w:rsidRPr="00CD2B21">
        <w:rPr>
          <w:i w:val="0"/>
          <w:iCs w:val="0"/>
          <w:color w:val="000000" w:themeColor="text1"/>
          <w:lang w:val="pt-BR"/>
        </w:rPr>
        <w:t>dd</w:t>
      </w:r>
      <w:proofErr w:type="spellEnd"/>
      <w:r w:rsidRPr="00CD2B21">
        <w:rPr>
          <w:i w:val="0"/>
          <w:iCs w:val="0"/>
          <w:color w:val="000000" w:themeColor="text1"/>
          <w:lang w:val="pt-BR"/>
        </w:rPr>
        <w:t>/mm/</w:t>
      </w:r>
      <w:proofErr w:type="spellStart"/>
      <w:r w:rsidRPr="00CD2B21">
        <w:rPr>
          <w:i w:val="0"/>
          <w:iCs w:val="0"/>
          <w:color w:val="000000" w:themeColor="text1"/>
          <w:lang w:val="pt-BR"/>
        </w:rPr>
        <w:t>yyyy</w:t>
      </w:r>
      <w:proofErr w:type="spellEnd"/>
      <w:r w:rsidRPr="00CD2B21">
        <w:rPr>
          <w:i w:val="0"/>
          <w:iCs w:val="0"/>
          <w:color w:val="000000" w:themeColor="text1"/>
          <w:lang w:val="pt-BR"/>
        </w:rPr>
        <w:t xml:space="preserve">), endereço, </w:t>
      </w:r>
      <w:r>
        <w:rPr>
          <w:i w:val="0"/>
          <w:iCs w:val="0"/>
          <w:color w:val="000000" w:themeColor="text1"/>
          <w:lang w:val="pt-BR"/>
        </w:rPr>
        <w:t>CPF</w:t>
      </w:r>
      <w:r w:rsidRPr="00CD2B21">
        <w:rPr>
          <w:i w:val="0"/>
          <w:iCs w:val="0"/>
          <w:color w:val="000000" w:themeColor="text1"/>
          <w:lang w:val="pt-BR"/>
        </w:rPr>
        <w:t>, telefone, e-mail e senha</w:t>
      </w:r>
      <w:r w:rsidRPr="00CD2B21">
        <w:rPr>
          <w:lang w:val="pt-BR"/>
        </w:rPr>
        <w:t xml:space="preserve">. </w:t>
      </w:r>
    </w:p>
    <w:p w14:paraId="20176E29" w14:textId="48AF35AF" w:rsidR="00CD2B21" w:rsidRDefault="00CD2B21" w:rsidP="00C423B8">
      <w:pPr>
        <w:pStyle w:val="Ttulo3"/>
        <w:widowControl/>
        <w:jc w:val="both"/>
        <w:rPr>
          <w:lang w:val="pt-BR"/>
        </w:rPr>
      </w:pPr>
      <w:bookmarkStart w:id="18" w:name="_Toc73285974"/>
      <w:r>
        <w:rPr>
          <w:lang w:val="pt-BR"/>
        </w:rPr>
        <w:t>RN0002 – Condição de cadastro</w:t>
      </w:r>
      <w:r w:rsidR="00624BBC">
        <w:rPr>
          <w:lang w:val="pt-BR"/>
        </w:rPr>
        <w:t>.</w:t>
      </w:r>
      <w:bookmarkEnd w:id="18"/>
    </w:p>
    <w:p w14:paraId="07C8093F" w14:textId="36534F3C" w:rsidR="00CD2B21" w:rsidRPr="00CD2B21" w:rsidRDefault="00CD2B21" w:rsidP="00C423B8">
      <w:pPr>
        <w:pStyle w:val="InfoBlue"/>
        <w:jc w:val="both"/>
        <w:rPr>
          <w:lang w:val="pt-BR"/>
        </w:rPr>
      </w:pPr>
      <w:r w:rsidRPr="00CD2B21">
        <w:rPr>
          <w:i w:val="0"/>
          <w:iCs w:val="0"/>
          <w:color w:val="000000"/>
          <w:lang w:val="pt-BR"/>
        </w:rPr>
        <w:t>Não é permitido mais de um cadastro com um mesmo e-mail.</w:t>
      </w:r>
    </w:p>
    <w:p w14:paraId="4BE65F5C" w14:textId="022D1BEB" w:rsidR="00BC620D" w:rsidRDefault="00624BBC" w:rsidP="00C423B8">
      <w:pPr>
        <w:pStyle w:val="Ttulo2"/>
        <w:jc w:val="both"/>
        <w:rPr>
          <w:lang w:val="pt-BR"/>
        </w:rPr>
      </w:pPr>
      <w:bookmarkStart w:id="19" w:name="_Toc73285975"/>
      <w:r>
        <w:rPr>
          <w:lang w:val="pt-BR"/>
        </w:rPr>
        <w:t>Gerar relatório</w:t>
      </w:r>
      <w:bookmarkEnd w:id="19"/>
    </w:p>
    <w:p w14:paraId="5FE51EC4" w14:textId="21F4B3F7" w:rsidR="00BC620D" w:rsidRDefault="00624BBC" w:rsidP="00C423B8">
      <w:pPr>
        <w:pStyle w:val="Ttulo3"/>
        <w:widowControl/>
        <w:jc w:val="both"/>
        <w:rPr>
          <w:lang w:val="pt-BR"/>
        </w:rPr>
      </w:pPr>
      <w:bookmarkStart w:id="20" w:name="_Toc73285976"/>
      <w:r>
        <w:rPr>
          <w:lang w:val="pt-BR"/>
        </w:rPr>
        <w:t>RN0003 – Validação de administrador/relatório</w:t>
      </w:r>
      <w:bookmarkEnd w:id="20"/>
    </w:p>
    <w:p w14:paraId="4BB081CA" w14:textId="5ECC8A1D" w:rsidR="00624BBC" w:rsidRDefault="00624BBC" w:rsidP="00C423B8">
      <w:pPr>
        <w:ind w:left="720"/>
        <w:jc w:val="both"/>
        <w:rPr>
          <w:lang w:val="pt-BR"/>
        </w:rPr>
      </w:pPr>
      <w:r w:rsidRPr="00624BBC">
        <w:rPr>
          <w:lang w:val="pt-BR"/>
        </w:rPr>
        <w:t>Apenas o usuário logado com permissões de administrador poderá gerar relatórios.</w:t>
      </w:r>
    </w:p>
    <w:p w14:paraId="67DB750A" w14:textId="77777777" w:rsidR="00624BBC" w:rsidRPr="00624BBC" w:rsidRDefault="00624BBC" w:rsidP="00C423B8">
      <w:pPr>
        <w:ind w:left="720"/>
        <w:jc w:val="both"/>
        <w:rPr>
          <w:lang w:val="pt-BR"/>
        </w:rPr>
      </w:pPr>
    </w:p>
    <w:p w14:paraId="7207E24F" w14:textId="019FB46C" w:rsidR="00624BBC" w:rsidRDefault="00624BBC" w:rsidP="00C423B8">
      <w:pPr>
        <w:pStyle w:val="Ttulo2"/>
        <w:jc w:val="both"/>
        <w:rPr>
          <w:lang w:val="pt-BR"/>
        </w:rPr>
      </w:pPr>
      <w:bookmarkStart w:id="21" w:name="_Toc73285977"/>
      <w:r>
        <w:rPr>
          <w:lang w:val="pt-BR"/>
        </w:rPr>
        <w:t>Gerir estoque</w:t>
      </w:r>
      <w:bookmarkEnd w:id="21"/>
    </w:p>
    <w:p w14:paraId="3381E909" w14:textId="168D0D99" w:rsidR="00624BBC" w:rsidRDefault="00624BBC" w:rsidP="00C423B8">
      <w:pPr>
        <w:pStyle w:val="Ttulo3"/>
        <w:widowControl/>
        <w:jc w:val="both"/>
        <w:rPr>
          <w:lang w:val="pt-BR"/>
        </w:rPr>
      </w:pPr>
      <w:bookmarkStart w:id="22" w:name="_Toc73285978"/>
      <w:r>
        <w:rPr>
          <w:lang w:val="pt-BR"/>
        </w:rPr>
        <w:t>RN0004 – Validação de administrador/estoque</w:t>
      </w:r>
      <w:bookmarkEnd w:id="22"/>
    </w:p>
    <w:p w14:paraId="37DC3F5E" w14:textId="713C322E" w:rsidR="00446F1E" w:rsidRDefault="00624BBC" w:rsidP="00C423B8">
      <w:pPr>
        <w:pStyle w:val="InfoBlue"/>
        <w:jc w:val="both"/>
        <w:rPr>
          <w:i w:val="0"/>
          <w:iCs w:val="0"/>
          <w:color w:val="auto"/>
          <w:lang w:val="pt-BR"/>
        </w:rPr>
      </w:pPr>
      <w:r w:rsidRPr="00624BBC">
        <w:rPr>
          <w:i w:val="0"/>
          <w:iCs w:val="0"/>
          <w:color w:val="auto"/>
          <w:lang w:val="pt-BR"/>
        </w:rPr>
        <w:t>Apenas o usuário logado com permissões de administrador poderá realizar a gestão do estoque como: adicionar, excluir, atualizar e visualizar produtos no estoque.</w:t>
      </w:r>
    </w:p>
    <w:p w14:paraId="0C7A783E" w14:textId="651D2D22" w:rsidR="00624BBC" w:rsidRDefault="00624BBC" w:rsidP="00C423B8">
      <w:pPr>
        <w:pStyle w:val="Ttulo2"/>
        <w:jc w:val="both"/>
        <w:rPr>
          <w:lang w:val="pt-BR"/>
        </w:rPr>
      </w:pPr>
      <w:bookmarkStart w:id="23" w:name="_Toc73285979"/>
      <w:r>
        <w:rPr>
          <w:lang w:val="pt-BR"/>
        </w:rPr>
        <w:t>Realizar Compra</w:t>
      </w:r>
      <w:bookmarkEnd w:id="23"/>
    </w:p>
    <w:p w14:paraId="51638C08" w14:textId="2B99D1AD" w:rsidR="00624BBC" w:rsidRDefault="00624BBC" w:rsidP="00C423B8">
      <w:pPr>
        <w:pStyle w:val="Ttulo3"/>
        <w:widowControl/>
        <w:jc w:val="both"/>
        <w:rPr>
          <w:lang w:val="pt-BR"/>
        </w:rPr>
      </w:pPr>
      <w:bookmarkStart w:id="24" w:name="_Toc73285980"/>
      <w:r>
        <w:rPr>
          <w:lang w:val="pt-BR"/>
        </w:rPr>
        <w:t>RN0005 – Validação de dados</w:t>
      </w:r>
      <w:bookmarkEnd w:id="24"/>
    </w:p>
    <w:p w14:paraId="273DB4ED" w14:textId="754DD9B7" w:rsidR="00624BBC" w:rsidRDefault="00624BBC" w:rsidP="00C423B8">
      <w:pPr>
        <w:pStyle w:val="Corpodetexto"/>
        <w:jc w:val="both"/>
        <w:rPr>
          <w:lang w:val="pt-BR"/>
        </w:rPr>
      </w:pPr>
      <w:r w:rsidRPr="00624BBC">
        <w:rPr>
          <w:lang w:val="pt-BR"/>
        </w:rPr>
        <w:t>Para efetuar uma compra na plataforma, é necessário que os dados inseridos sejam válidos.</w:t>
      </w:r>
    </w:p>
    <w:p w14:paraId="7160FD45" w14:textId="239957BA" w:rsidR="00624BBC" w:rsidRDefault="00624BBC" w:rsidP="00C423B8">
      <w:pPr>
        <w:pStyle w:val="Ttulo3"/>
        <w:widowControl/>
        <w:jc w:val="both"/>
        <w:rPr>
          <w:lang w:val="pt-BR"/>
        </w:rPr>
      </w:pPr>
      <w:bookmarkStart w:id="25" w:name="_Toc73285981"/>
      <w:r>
        <w:rPr>
          <w:lang w:val="pt-BR"/>
        </w:rPr>
        <w:t xml:space="preserve">RN0006 – </w:t>
      </w:r>
      <w:r w:rsidR="00403B1B">
        <w:rPr>
          <w:lang w:val="pt-BR"/>
        </w:rPr>
        <w:t>Baixa do estoque</w:t>
      </w:r>
      <w:bookmarkEnd w:id="25"/>
    </w:p>
    <w:p w14:paraId="46A6358B" w14:textId="209D4C4C" w:rsidR="00624BBC" w:rsidRPr="00624BBC" w:rsidRDefault="00624BBC" w:rsidP="00C423B8">
      <w:pPr>
        <w:pStyle w:val="Corpodetexto"/>
        <w:jc w:val="both"/>
        <w:rPr>
          <w:lang w:val="pt-BR"/>
        </w:rPr>
      </w:pPr>
      <w:r w:rsidRPr="00624BBC">
        <w:rPr>
          <w:lang w:val="pt-BR"/>
        </w:rPr>
        <w:t>A baixa do estoque deve ser efetuada após a compra do cliente ter sido realizada.</w:t>
      </w:r>
    </w:p>
    <w:sectPr w:rsidR="00624BBC" w:rsidRPr="00624BBC">
      <w:headerReference w:type="default" r:id="rId9"/>
      <w:footerReference w:type="default" r:id="rId10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83837" w14:textId="77777777" w:rsidR="00480505" w:rsidRDefault="00480505">
      <w:pPr>
        <w:spacing w:line="240" w:lineRule="auto"/>
      </w:pPr>
      <w:r>
        <w:separator/>
      </w:r>
    </w:p>
  </w:endnote>
  <w:endnote w:type="continuationSeparator" w:id="0">
    <w:p w14:paraId="071364ED" w14:textId="77777777" w:rsidR="00480505" w:rsidRDefault="00480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C620D" w14:paraId="5DD91EC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DEA4D3D" w14:textId="77777777" w:rsidR="00BC620D" w:rsidRDefault="006D1DC5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A1EF82" w14:textId="1B887F34" w:rsidR="00BC620D" w:rsidRDefault="006D1DC5">
          <w:pPr>
            <w:jc w:val="center"/>
          </w:pPr>
          <w:r>
            <w:sym w:font="Symbol" w:char="F0D3"/>
          </w:r>
          <w:r w:rsidR="00446F1E">
            <w:t xml:space="preserve"> INFORMARKET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972B8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6E199B" w14:textId="77777777" w:rsidR="00BC620D" w:rsidRDefault="006D1DC5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6D7FBA52" w14:textId="77777777" w:rsidR="00BC620D" w:rsidRDefault="00BC620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FA89A" w14:textId="77777777" w:rsidR="00480505" w:rsidRDefault="00480505">
      <w:pPr>
        <w:spacing w:line="240" w:lineRule="auto"/>
      </w:pPr>
      <w:r>
        <w:separator/>
      </w:r>
    </w:p>
  </w:footnote>
  <w:footnote w:type="continuationSeparator" w:id="0">
    <w:p w14:paraId="6FD316FE" w14:textId="77777777" w:rsidR="00480505" w:rsidRDefault="004805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7A03A" w14:textId="77777777" w:rsidR="00BC620D" w:rsidRDefault="00BC620D">
    <w:pPr>
      <w:rPr>
        <w:sz w:val="24"/>
        <w:szCs w:val="24"/>
      </w:rPr>
    </w:pPr>
  </w:p>
  <w:p w14:paraId="1E4A8573" w14:textId="77777777" w:rsidR="00BC620D" w:rsidRDefault="00BC620D">
    <w:pPr>
      <w:pBdr>
        <w:top w:val="single" w:sz="6" w:space="1" w:color="auto"/>
      </w:pBdr>
      <w:rPr>
        <w:sz w:val="24"/>
        <w:szCs w:val="24"/>
      </w:rPr>
    </w:pPr>
  </w:p>
  <w:p w14:paraId="2BEE3EFB" w14:textId="5F3984DA" w:rsidR="00BC620D" w:rsidRDefault="00446F1E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INFORMARKET</w:t>
    </w:r>
  </w:p>
  <w:p w14:paraId="6DF2F17B" w14:textId="77777777" w:rsidR="00BC620D" w:rsidRDefault="00BC620D">
    <w:pPr>
      <w:pBdr>
        <w:bottom w:val="single" w:sz="6" w:space="1" w:color="auto"/>
      </w:pBdr>
      <w:jc w:val="right"/>
      <w:rPr>
        <w:sz w:val="24"/>
        <w:szCs w:val="24"/>
      </w:rPr>
    </w:pPr>
  </w:p>
  <w:p w14:paraId="1C26F4C5" w14:textId="77777777" w:rsidR="00BC620D" w:rsidRDefault="00BC620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C620D" w14:paraId="0BB05BF9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9A29D7E" w14:textId="77777777" w:rsidR="00BC620D" w:rsidRDefault="006972B8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446F1E">
            <w:t xml:space="preserve">&lt;Nome do </w:t>
          </w:r>
          <w:proofErr w:type="spellStart"/>
          <w:r w:rsidR="00446F1E">
            <w:t>Projeto</w:t>
          </w:r>
          <w:proofErr w:type="spellEnd"/>
          <w:r w:rsidR="00446F1E">
            <w:t>&gt;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E80BBC5" w14:textId="37369EC5" w:rsidR="00BC620D" w:rsidRDefault="006D1DC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1.0</w:t>
          </w:r>
        </w:p>
      </w:tc>
    </w:tr>
    <w:tr w:rsidR="00BC620D" w14:paraId="228CB856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7C5060D" w14:textId="77777777" w:rsidR="00BC620D" w:rsidRDefault="006972B8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446F1E">
            <w:t>Regras</w:t>
          </w:r>
          <w:proofErr w:type="spellEnd"/>
          <w:r w:rsidR="00446F1E">
            <w:t xml:space="preserve"> de </w:t>
          </w:r>
          <w:proofErr w:type="spellStart"/>
          <w:r w:rsidR="00446F1E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85C2BE" w14:textId="1B61F365" w:rsidR="00BC620D" w:rsidRDefault="006D1DC5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446F1E">
            <w:rPr>
              <w:lang w:val="pt-BR"/>
            </w:rPr>
            <w:t>30/05/2021</w:t>
          </w:r>
        </w:p>
      </w:tc>
    </w:tr>
    <w:tr w:rsidR="00BC620D" w14:paraId="0C26395B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B886F65" w14:textId="1D5A95A2" w:rsidR="00BC620D" w:rsidRDefault="00446F1E">
          <w:r>
            <w:rPr>
              <w:lang w:val="pt-BR"/>
            </w:rPr>
            <w:t>PROJF-DRN</w:t>
          </w:r>
        </w:p>
      </w:tc>
    </w:tr>
  </w:tbl>
  <w:p w14:paraId="31730C5C" w14:textId="77777777" w:rsidR="00BC620D" w:rsidRDefault="00BC620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5407BC"/>
    <w:multiLevelType w:val="multilevel"/>
    <w:tmpl w:val="CFB4A0D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1E"/>
    <w:rsid w:val="00403B1B"/>
    <w:rsid w:val="00446F1E"/>
    <w:rsid w:val="00480505"/>
    <w:rsid w:val="00571414"/>
    <w:rsid w:val="00624BBC"/>
    <w:rsid w:val="006972B8"/>
    <w:rsid w:val="006D1DC5"/>
    <w:rsid w:val="00B07886"/>
    <w:rsid w:val="00BC620D"/>
    <w:rsid w:val="00C423B8"/>
    <w:rsid w:val="00CD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994DFD"/>
  <w15:chartTrackingRefBased/>
  <w15:docId w15:val="{FD2A21E9-EBA3-434B-9A57-197BD009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Fatec\3&#186;%20Semestre\EG.SOFTWARE%202\Trabalho%20Final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D63C046B-A4F5-4541-B852-E7269A185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modelo-regras_negocio</Template>
  <TotalTime>61</TotalTime>
  <Pages>4</Pages>
  <Words>512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Jean Rabello</dc:creator>
  <cp:keywords/>
  <dc:description/>
  <cp:lastModifiedBy>Caio. Paulino</cp:lastModifiedBy>
  <cp:revision>5</cp:revision>
  <cp:lastPrinted>2001-09-13T12:41:00Z</cp:lastPrinted>
  <dcterms:created xsi:type="dcterms:W3CDTF">2021-05-30T18:53:00Z</dcterms:created>
  <dcterms:modified xsi:type="dcterms:W3CDTF">2021-06-17T23:51:00Z</dcterms:modified>
</cp:coreProperties>
</file>